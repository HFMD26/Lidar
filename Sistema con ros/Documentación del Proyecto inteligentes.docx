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A8003" w14:textId="77777777" w:rsidR="0015021F" w:rsidRDefault="00000000">
      <w:pPr>
        <w:pStyle w:val="Heading1"/>
      </w:pPr>
      <w:r>
        <w:t xml:space="preserve">Documentación del Proyecto: Robot Móvil Autónomo con </w:t>
      </w:r>
      <w:proofErr w:type="spellStart"/>
      <w:r>
        <w:t>LiDAR</w:t>
      </w:r>
      <w:proofErr w:type="spellEnd"/>
      <w:r>
        <w:t xml:space="preserve"> y SLAM</w:t>
      </w:r>
    </w:p>
    <w:p w14:paraId="185DEEB9" w14:textId="77777777" w:rsidR="0015021F" w:rsidRDefault="00000000">
      <w:pPr>
        <w:pStyle w:val="Heading2"/>
      </w:pPr>
      <w:r>
        <w:t xml:space="preserve">1. Resumen del Proyecto </w:t>
      </w:r>
    </w:p>
    <w:p w14:paraId="669BFDF4" w14:textId="77777777" w:rsidR="0015021F" w:rsidRDefault="00000000">
      <w:r>
        <w:t>Este proyecto detalla el diseño y la implementación de un sistema de software para un robot móvil autónomo. El sistema es capaz de:</w:t>
      </w:r>
    </w:p>
    <w:p w14:paraId="096A762D" w14:textId="77777777" w:rsidR="0015021F" w:rsidRDefault="00000000">
      <w:pPr>
        <w:numPr>
          <w:ilvl w:val="0"/>
          <w:numId w:val="1"/>
        </w:numPr>
      </w:pPr>
      <w:r>
        <w:rPr>
          <w:b/>
          <w:bCs/>
        </w:rPr>
        <w:t>Percibir su entorno</w:t>
      </w:r>
      <w:r>
        <w:t xml:space="preserve"> en 360 grados utilizando un sensor </w:t>
      </w:r>
      <w:proofErr w:type="spellStart"/>
      <w:r>
        <w:t>LiDAR</w:t>
      </w:r>
      <w:proofErr w:type="spellEnd"/>
      <w:r>
        <w:t>.</w:t>
      </w:r>
    </w:p>
    <w:p w14:paraId="54444B7A" w14:textId="77777777" w:rsidR="0015021F" w:rsidRDefault="00000000">
      <w:pPr>
        <w:numPr>
          <w:ilvl w:val="0"/>
          <w:numId w:val="1"/>
        </w:numPr>
      </w:pPr>
      <w:r>
        <w:rPr>
          <w:b/>
          <w:bCs/>
        </w:rPr>
        <w:t>Construir un mapa 2D</w:t>
      </w:r>
      <w:r>
        <w:t xml:space="preserve"> del entorno en tiempo real utilizando un algoritmo de Mapeo de Rejilla de Ocupación (una forma de SLAM).</w:t>
      </w:r>
    </w:p>
    <w:p w14:paraId="5B106AD3" w14:textId="77777777" w:rsidR="0015021F" w:rsidRDefault="00000000">
      <w:pPr>
        <w:numPr>
          <w:ilvl w:val="0"/>
          <w:numId w:val="1"/>
        </w:numPr>
      </w:pPr>
      <w:r>
        <w:rPr>
          <w:b/>
          <w:bCs/>
        </w:rPr>
        <w:t>Ser controlado remotamente</w:t>
      </w:r>
      <w:r>
        <w:t xml:space="preserve"> a través de una interfaz gráfica.</w:t>
      </w:r>
    </w:p>
    <w:p w14:paraId="1FDF02E3" w14:textId="77777777" w:rsidR="0015021F" w:rsidRDefault="00000000">
      <w:pPr>
        <w:numPr>
          <w:ilvl w:val="0"/>
          <w:numId w:val="1"/>
        </w:numPr>
      </w:pPr>
      <w:r>
        <w:rPr>
          <w:b/>
          <w:bCs/>
        </w:rPr>
        <w:t>Planificar y simular</w:t>
      </w:r>
      <w:r>
        <w:t xml:space="preserve"> rutas de cobertura autónoma de forma eficiente.</w:t>
      </w:r>
    </w:p>
    <w:p w14:paraId="497E76F6" w14:textId="77777777" w:rsidR="0015021F" w:rsidRDefault="00000000">
      <w:r>
        <w:t xml:space="preserve">El sistema se divide en dos componentes principales: un </w:t>
      </w:r>
      <w:r>
        <w:rPr>
          <w:b/>
          <w:bCs/>
        </w:rPr>
        <w:t>firmware para el microcontrolador ESP32</w:t>
      </w:r>
      <w:r>
        <w:t xml:space="preserve"> que adquiere los datos, y una </w:t>
      </w:r>
      <w:r>
        <w:rPr>
          <w:b/>
          <w:bCs/>
        </w:rPr>
        <w:t>aplicación de escritorio en Python</w:t>
      </w:r>
      <w:r>
        <w:t xml:space="preserve"> que actúa como el cerebro central para el procesamiento, visualización y control.</w:t>
      </w:r>
    </w:p>
    <w:p w14:paraId="0AB119EA" w14:textId="6F4E0682" w:rsidR="0015021F" w:rsidRPr="0064462F" w:rsidRDefault="0064462F" w:rsidP="0064462F">
      <w:pPr>
        <w:pStyle w:val="Heading2"/>
      </w:pPr>
      <w:r>
        <w:t>2</w:t>
      </w:r>
      <w:r w:rsidR="00000000" w:rsidRPr="0064462F">
        <w:t xml:space="preserve">. Módulos de Software en Detalle </w:t>
      </w:r>
    </w:p>
    <w:p w14:paraId="65C32BB7" w14:textId="39A71564" w:rsidR="0064462F" w:rsidRPr="0064462F" w:rsidRDefault="0064462F" w:rsidP="0064462F">
      <w:pPr>
        <w:pStyle w:val="Heading3"/>
      </w:pPr>
      <w:r w:rsidRPr="0064462F">
        <w:t>2. Implementación del Sistema Maestro</w:t>
      </w:r>
    </w:p>
    <w:p w14:paraId="0B70F2BC" w14:textId="77777777" w:rsidR="0064462F" w:rsidRPr="0064462F" w:rsidRDefault="0064462F" w:rsidP="0064462F">
      <w:r w:rsidRPr="0064462F">
        <w:t xml:space="preserve">El corazón del robot, o "controlador maestro", es el responsable de las tareas de alto nivel: el procesamiento del </w:t>
      </w:r>
      <w:proofErr w:type="spellStart"/>
      <w:r w:rsidRPr="0064462F">
        <w:t>Lidar</w:t>
      </w:r>
      <w:proofErr w:type="spellEnd"/>
      <w:r w:rsidRPr="0064462F">
        <w:t xml:space="preserve">, la ejecución del algoritmo SLAM y, eventualmente, la inferencia de la red neuronal. La plataforma seleccionada para esta tarea es la </w:t>
      </w:r>
      <w:r w:rsidRPr="0064462F">
        <w:rPr>
          <w:b/>
          <w:bCs/>
        </w:rPr>
        <w:t>Raspberry Pi</w:t>
      </w:r>
      <w:r w:rsidRPr="0064462F">
        <w:t>.</w:t>
      </w:r>
    </w:p>
    <w:p w14:paraId="071CD551" w14:textId="77777777" w:rsidR="0064462F" w:rsidRPr="0064462F" w:rsidRDefault="0064462F" w:rsidP="0064462F">
      <w:pPr>
        <w:rPr>
          <w:b/>
          <w:bCs/>
        </w:rPr>
      </w:pPr>
      <w:r w:rsidRPr="0064462F">
        <w:rPr>
          <w:b/>
          <w:bCs/>
        </w:rPr>
        <w:t>3.1. Plataforma de Cómputo: Raspberry Pi 4</w:t>
      </w:r>
    </w:p>
    <w:p w14:paraId="78302EAF" w14:textId="77777777" w:rsidR="0064462F" w:rsidRPr="0064462F" w:rsidRDefault="0064462F" w:rsidP="0064462F">
      <w:r w:rsidRPr="0064462F">
        <w:t>Se seleccionó una Raspberry Pi 4 Modelo B como la computadora principal del sistema. Esta elección se basa en su balance entre potencia de cómputo (CPU ARM Cortex-A72 de 64 bits), consumo energético y la disponibilidad de periféricos clave:</w:t>
      </w:r>
    </w:p>
    <w:p w14:paraId="6B7BDA7F" w14:textId="77777777" w:rsidR="0064462F" w:rsidRPr="0064462F" w:rsidRDefault="0064462F" w:rsidP="0064462F">
      <w:r w:rsidRPr="0064462F">
        <w:rPr>
          <w:b/>
          <w:bCs/>
        </w:rPr>
        <w:t>Puertos USB 3.0:</w:t>
      </w:r>
      <w:r w:rsidRPr="0064462F">
        <w:t xml:space="preserve"> Necesarios para la transferencia de datos de alta velocidad desde el sensor </w:t>
      </w:r>
      <w:proofErr w:type="spellStart"/>
      <w:r w:rsidRPr="0064462F">
        <w:t>Lidar</w:t>
      </w:r>
      <w:proofErr w:type="spellEnd"/>
      <w:r w:rsidRPr="0064462F">
        <w:t>.</w:t>
      </w:r>
    </w:p>
    <w:p w14:paraId="097A1BC6" w14:textId="77777777" w:rsidR="0064462F" w:rsidRPr="0064462F" w:rsidRDefault="0064462F" w:rsidP="0064462F">
      <w:r w:rsidRPr="0064462F">
        <w:rPr>
          <w:b/>
          <w:bCs/>
        </w:rPr>
        <w:t>Pines GPIO:</w:t>
      </w:r>
      <w:r w:rsidRPr="0064462F">
        <w:t xml:space="preserve"> Utilizados para establecer la comunicación serial (UART) con el microcontrolador esclavo (ESP32).</w:t>
      </w:r>
    </w:p>
    <w:p w14:paraId="2C88221E" w14:textId="77777777" w:rsidR="0064462F" w:rsidRPr="0064462F" w:rsidRDefault="0064462F" w:rsidP="0064462F">
      <w:r w:rsidRPr="0064462F">
        <w:rPr>
          <w:b/>
          <w:bCs/>
        </w:rPr>
        <w:t>Capacidad de RAM:</w:t>
      </w:r>
      <w:r w:rsidRPr="0064462F">
        <w:t xml:space="preserve"> (Menciona tu versión, ej. 4GB u 8GB) Suficiente para ejecutar un sistema operativo completo y los nodos de ROS 2.</w:t>
      </w:r>
    </w:p>
    <w:p w14:paraId="7D91B2A9" w14:textId="77777777" w:rsidR="0064462F" w:rsidRPr="0064462F" w:rsidRDefault="0064462F" w:rsidP="0064462F">
      <w:pPr>
        <w:rPr>
          <w:b/>
          <w:bCs/>
        </w:rPr>
      </w:pPr>
      <w:r w:rsidRPr="0064462F">
        <w:rPr>
          <w:b/>
          <w:bCs/>
        </w:rPr>
        <w:lastRenderedPageBreak/>
        <w:t>3.2. Sistema Operativo (OS): Ubuntu 22.04 LTS (64-bit)</w:t>
      </w:r>
    </w:p>
    <w:p w14:paraId="597FEE76" w14:textId="77777777" w:rsidR="0064462F" w:rsidRPr="0064462F" w:rsidRDefault="0064462F" w:rsidP="0064462F">
      <w:r w:rsidRPr="0064462F">
        <w:t>La elección del sistema operativo es crítica para la compatibilidad del software. Tras un análisis preliminar, se descartó el uso de Raspberry Pi OS de 32 bits (anteriormente "</w:t>
      </w:r>
      <w:proofErr w:type="spellStart"/>
      <w:r w:rsidRPr="0064462F">
        <w:t>Buster</w:t>
      </w:r>
      <w:proofErr w:type="spellEnd"/>
      <w:r w:rsidRPr="0064462F">
        <w:t xml:space="preserve">"), ya que presentaba conflictos irresolubles de dependencias al intentar instalar </w:t>
      </w:r>
      <w:r w:rsidRPr="0064462F">
        <w:rPr>
          <w:b/>
          <w:bCs/>
        </w:rPr>
        <w:t xml:space="preserve">ROS 1 </w:t>
      </w:r>
      <w:proofErr w:type="spellStart"/>
      <w:r w:rsidRPr="0064462F">
        <w:rPr>
          <w:b/>
          <w:bCs/>
        </w:rPr>
        <w:t>Noetic</w:t>
      </w:r>
      <w:proofErr w:type="spellEnd"/>
      <w:r w:rsidRPr="0064462F">
        <w:t>.</w:t>
      </w:r>
    </w:p>
    <w:p w14:paraId="1BEC0275" w14:textId="77777777" w:rsidR="0064462F" w:rsidRPr="0064462F" w:rsidRDefault="0064462F" w:rsidP="0064462F">
      <w:pPr>
        <w:rPr>
          <w:lang w:val="en-US"/>
        </w:rPr>
      </w:pPr>
      <w:r w:rsidRPr="0064462F">
        <w:t xml:space="preserve">Se optó por instalar </w:t>
      </w:r>
      <w:r w:rsidRPr="0064462F">
        <w:rPr>
          <w:b/>
          <w:bCs/>
        </w:rPr>
        <w:t>Ubuntu 22.04 LTS (</w:t>
      </w:r>
      <w:proofErr w:type="spellStart"/>
      <w:r w:rsidRPr="0064462F">
        <w:rPr>
          <w:b/>
          <w:bCs/>
        </w:rPr>
        <w:t>Jammy</w:t>
      </w:r>
      <w:proofErr w:type="spellEnd"/>
      <w:r w:rsidRPr="0064462F">
        <w:rPr>
          <w:b/>
          <w:bCs/>
        </w:rPr>
        <w:t xml:space="preserve"> </w:t>
      </w:r>
      <w:proofErr w:type="spellStart"/>
      <w:r w:rsidRPr="0064462F">
        <w:rPr>
          <w:b/>
          <w:bCs/>
        </w:rPr>
        <w:t>Jellyfish</w:t>
      </w:r>
      <w:proofErr w:type="spellEnd"/>
      <w:r w:rsidRPr="0064462F">
        <w:rPr>
          <w:b/>
          <w:bCs/>
        </w:rPr>
        <w:t>)</w:t>
      </w:r>
      <w:r w:rsidRPr="0064462F">
        <w:t xml:space="preserve"> en su versión de </w:t>
      </w:r>
      <w:r w:rsidRPr="0064462F">
        <w:rPr>
          <w:b/>
          <w:bCs/>
        </w:rPr>
        <w:t>64 bits (aarch64)</w:t>
      </w:r>
      <w:r w:rsidRPr="0064462F">
        <w:t xml:space="preserve">. </w:t>
      </w:r>
      <w:r w:rsidRPr="0064462F">
        <w:rPr>
          <w:lang w:val="en-US"/>
        </w:rPr>
        <w:t xml:space="preserve">Esta </w:t>
      </w:r>
      <w:proofErr w:type="spellStart"/>
      <w:r w:rsidRPr="0064462F">
        <w:rPr>
          <w:lang w:val="en-US"/>
        </w:rPr>
        <w:t>decisión</w:t>
      </w:r>
      <w:proofErr w:type="spellEnd"/>
      <w:r w:rsidRPr="0064462F">
        <w:rPr>
          <w:lang w:val="en-US"/>
        </w:rPr>
        <w:t xml:space="preserve"> </w:t>
      </w:r>
      <w:proofErr w:type="spellStart"/>
      <w:r w:rsidRPr="0064462F">
        <w:rPr>
          <w:lang w:val="en-US"/>
        </w:rPr>
        <w:t>estratégica</w:t>
      </w:r>
      <w:proofErr w:type="spellEnd"/>
      <w:r w:rsidRPr="0064462F">
        <w:rPr>
          <w:lang w:val="en-US"/>
        </w:rPr>
        <w:t xml:space="preserve"> </w:t>
      </w:r>
      <w:proofErr w:type="spellStart"/>
      <w:r w:rsidRPr="0064462F">
        <w:rPr>
          <w:lang w:val="en-US"/>
        </w:rPr>
        <w:t>ofrece</w:t>
      </w:r>
      <w:proofErr w:type="spellEnd"/>
      <w:r w:rsidRPr="0064462F">
        <w:rPr>
          <w:lang w:val="en-US"/>
        </w:rPr>
        <w:t xml:space="preserve"> </w:t>
      </w:r>
      <w:proofErr w:type="spellStart"/>
      <w:r w:rsidRPr="0064462F">
        <w:rPr>
          <w:lang w:val="en-US"/>
        </w:rPr>
        <w:t>tres</w:t>
      </w:r>
      <w:proofErr w:type="spellEnd"/>
      <w:r w:rsidRPr="0064462F">
        <w:rPr>
          <w:lang w:val="en-US"/>
        </w:rPr>
        <w:t xml:space="preserve"> </w:t>
      </w:r>
      <w:proofErr w:type="spellStart"/>
      <w:r w:rsidRPr="0064462F">
        <w:rPr>
          <w:lang w:val="en-US"/>
        </w:rPr>
        <w:t>ventajas</w:t>
      </w:r>
      <w:proofErr w:type="spellEnd"/>
      <w:r w:rsidRPr="0064462F">
        <w:rPr>
          <w:lang w:val="en-US"/>
        </w:rPr>
        <w:t xml:space="preserve"> </w:t>
      </w:r>
      <w:proofErr w:type="spellStart"/>
      <w:r w:rsidRPr="0064462F">
        <w:rPr>
          <w:lang w:val="en-US"/>
        </w:rPr>
        <w:t>fundamentales</w:t>
      </w:r>
      <w:proofErr w:type="spellEnd"/>
      <w:r w:rsidRPr="0064462F">
        <w:rPr>
          <w:lang w:val="en-US"/>
        </w:rPr>
        <w:t>:</w:t>
      </w:r>
    </w:p>
    <w:p w14:paraId="4826F0F6" w14:textId="77777777" w:rsidR="0064462F" w:rsidRPr="0064462F" w:rsidRDefault="0064462F" w:rsidP="0064462F">
      <w:r w:rsidRPr="0064462F">
        <w:rPr>
          <w:b/>
          <w:bCs/>
        </w:rPr>
        <w:t>Soporte Nativo:</w:t>
      </w:r>
      <w:r w:rsidRPr="0064462F">
        <w:t xml:space="preserve"> Es la plataforma principal de desarrollo y soporte para ROS 2 </w:t>
      </w:r>
      <w:proofErr w:type="spellStart"/>
      <w:r w:rsidRPr="0064462F">
        <w:t>Humble</w:t>
      </w:r>
      <w:proofErr w:type="spellEnd"/>
      <w:r w:rsidRPr="0064462F">
        <w:t>.</w:t>
      </w:r>
    </w:p>
    <w:p w14:paraId="18F6D886" w14:textId="77777777" w:rsidR="0064462F" w:rsidRPr="0064462F" w:rsidRDefault="0064462F" w:rsidP="0064462F">
      <w:r w:rsidRPr="0064462F">
        <w:rPr>
          <w:b/>
          <w:bCs/>
        </w:rPr>
        <w:t>Compatibilidad de Paquetes:</w:t>
      </w:r>
      <w:r w:rsidRPr="0064462F">
        <w:t xml:space="preserve"> Permite la instalación de paquetes binarios (vía </w:t>
      </w:r>
      <w:proofErr w:type="spellStart"/>
      <w:r w:rsidRPr="0064462F">
        <w:t>apt</w:t>
      </w:r>
      <w:proofErr w:type="spellEnd"/>
      <w:r w:rsidRPr="0064462F">
        <w:t>) directamente, eliminando la necesidad de compilar ROS desde el código fuente, un proceso que consume mucho tiempo y es propenso a errores.</w:t>
      </w:r>
    </w:p>
    <w:p w14:paraId="50DD4746" w14:textId="77777777" w:rsidR="0064462F" w:rsidRPr="0064462F" w:rsidRDefault="0064462F" w:rsidP="0064462F">
      <w:r w:rsidRPr="0064462F">
        <w:rPr>
          <w:b/>
          <w:bCs/>
        </w:rPr>
        <w:t>Arquitectura de 64 bits:</w:t>
      </w:r>
      <w:r w:rsidRPr="0064462F">
        <w:t xml:space="preserve"> Es un requisito indispensable para las bibliotecas modernas de cómputo y aprendizaje automático (como </w:t>
      </w:r>
      <w:proofErr w:type="spellStart"/>
      <w:r w:rsidRPr="0064462F">
        <w:t>TensorFlow</w:t>
      </w:r>
      <w:proofErr w:type="spellEnd"/>
      <w:r w:rsidRPr="0064462F">
        <w:t>) que se utilizarán en fases posteriores del proyecto.</w:t>
      </w:r>
    </w:p>
    <w:p w14:paraId="540423EB" w14:textId="77777777" w:rsidR="0064462F" w:rsidRPr="0064462F" w:rsidRDefault="0064462F" w:rsidP="0064462F">
      <w:pPr>
        <w:rPr>
          <w:b/>
          <w:bCs/>
        </w:rPr>
      </w:pPr>
      <w:r w:rsidRPr="0064462F">
        <w:rPr>
          <w:b/>
          <w:bCs/>
        </w:rPr>
        <w:t xml:space="preserve">3.3. Middleware Robótico: ROS 2 </w:t>
      </w:r>
      <w:proofErr w:type="spellStart"/>
      <w:r w:rsidRPr="0064462F">
        <w:rPr>
          <w:b/>
          <w:bCs/>
        </w:rPr>
        <w:t>Humble</w:t>
      </w:r>
      <w:proofErr w:type="spellEnd"/>
      <w:r w:rsidRPr="0064462F">
        <w:rPr>
          <w:b/>
          <w:bCs/>
        </w:rPr>
        <w:t xml:space="preserve"> </w:t>
      </w:r>
      <w:proofErr w:type="spellStart"/>
      <w:r w:rsidRPr="0064462F">
        <w:rPr>
          <w:b/>
          <w:bCs/>
        </w:rPr>
        <w:t>Hawksbill</w:t>
      </w:r>
      <w:proofErr w:type="spellEnd"/>
    </w:p>
    <w:p w14:paraId="3DE2BFE5" w14:textId="77777777" w:rsidR="0064462F" w:rsidRPr="0064462F" w:rsidRDefault="0064462F" w:rsidP="0064462F">
      <w:r w:rsidRPr="0064462F">
        <w:t xml:space="preserve">Como </w:t>
      </w:r>
      <w:proofErr w:type="spellStart"/>
      <w:r w:rsidRPr="0064462F">
        <w:t>framework</w:t>
      </w:r>
      <w:proofErr w:type="spellEnd"/>
      <w:r w:rsidRPr="0064462F">
        <w:t xml:space="preserve"> de software se utiliza el </w:t>
      </w:r>
      <w:r w:rsidRPr="0064462F">
        <w:rPr>
          <w:b/>
          <w:bCs/>
        </w:rPr>
        <w:t xml:space="preserve">Robot </w:t>
      </w:r>
      <w:proofErr w:type="spellStart"/>
      <w:r w:rsidRPr="0064462F">
        <w:rPr>
          <w:b/>
          <w:bCs/>
        </w:rPr>
        <w:t>Operating</w:t>
      </w:r>
      <w:proofErr w:type="spellEnd"/>
      <w:r w:rsidRPr="0064462F">
        <w:rPr>
          <w:b/>
          <w:bCs/>
        </w:rPr>
        <w:t xml:space="preserve"> </w:t>
      </w:r>
      <w:proofErr w:type="spellStart"/>
      <w:r w:rsidRPr="0064462F">
        <w:rPr>
          <w:b/>
          <w:bCs/>
        </w:rPr>
        <w:t>System</w:t>
      </w:r>
      <w:proofErr w:type="spellEnd"/>
      <w:r w:rsidRPr="0064462F">
        <w:rPr>
          <w:b/>
          <w:bCs/>
        </w:rPr>
        <w:t xml:space="preserve"> 2 (ROS 2)</w:t>
      </w:r>
      <w:r w:rsidRPr="0064462F">
        <w:t xml:space="preserve">, en su distribución </w:t>
      </w:r>
      <w:proofErr w:type="spellStart"/>
      <w:r w:rsidRPr="0064462F">
        <w:rPr>
          <w:b/>
          <w:bCs/>
        </w:rPr>
        <w:t>Humble</w:t>
      </w:r>
      <w:proofErr w:type="spellEnd"/>
      <w:r w:rsidRPr="0064462F">
        <w:rPr>
          <w:b/>
          <w:bCs/>
        </w:rPr>
        <w:t xml:space="preserve"> </w:t>
      </w:r>
      <w:proofErr w:type="spellStart"/>
      <w:r w:rsidRPr="0064462F">
        <w:rPr>
          <w:b/>
          <w:bCs/>
        </w:rPr>
        <w:t>Hawksbill</w:t>
      </w:r>
      <w:proofErr w:type="spellEnd"/>
      <w:r w:rsidRPr="0064462F">
        <w:t>.</w:t>
      </w:r>
    </w:p>
    <w:p w14:paraId="3EE87FA5" w14:textId="77777777" w:rsidR="0064462F" w:rsidRPr="0064462F" w:rsidRDefault="0064462F" w:rsidP="0064462F">
      <w:r w:rsidRPr="0064462F">
        <w:t xml:space="preserve">ROS 2 gestiona toda la comunicación entre los diferentes procesos de software (nodos). La elección de la versión </w:t>
      </w:r>
      <w:proofErr w:type="spellStart"/>
      <w:r w:rsidRPr="0064462F">
        <w:t>Humble</w:t>
      </w:r>
      <w:proofErr w:type="spellEnd"/>
      <w:r w:rsidRPr="0064462F">
        <w:t xml:space="preserve"> está directamente ligada al uso de Ubuntu 22.04, ya que es la versión de soporte a largo plazo (LTS) designada para este sistema operativo.</w:t>
      </w:r>
    </w:p>
    <w:p w14:paraId="7875B368" w14:textId="77777777" w:rsidR="0064462F" w:rsidRPr="0064462F" w:rsidRDefault="0064462F" w:rsidP="0064462F">
      <w:r w:rsidRPr="0064462F">
        <w:t xml:space="preserve">Esta pila de software (Ubuntu 22.04 + ROS 2 </w:t>
      </w:r>
      <w:proofErr w:type="spellStart"/>
      <w:r w:rsidRPr="0064462F">
        <w:t>Humble</w:t>
      </w:r>
      <w:proofErr w:type="spellEnd"/>
      <w:r w:rsidRPr="0064462F">
        <w:t>) nos permite instalar y ejecutar de manera limpia los paquetes de software necesarios para el proyecto:</w:t>
      </w:r>
    </w:p>
    <w:p w14:paraId="56708E26" w14:textId="77777777" w:rsidR="0064462F" w:rsidRPr="0064462F" w:rsidRDefault="0064462F" w:rsidP="0064462F">
      <w:r w:rsidRPr="0064462F">
        <w:rPr>
          <w:b/>
          <w:bCs/>
        </w:rPr>
        <w:t>ldlidar-stl-ros2</w:t>
      </w:r>
      <w:r w:rsidRPr="0064462F">
        <w:t xml:space="preserve">: El </w:t>
      </w:r>
      <w:proofErr w:type="gramStart"/>
      <w:r w:rsidRPr="0064462F">
        <w:t>driver</w:t>
      </w:r>
      <w:proofErr w:type="gramEnd"/>
      <w:r w:rsidRPr="0064462F">
        <w:t xml:space="preserve"> oficial para nuestro sensor </w:t>
      </w:r>
      <w:proofErr w:type="spellStart"/>
      <w:r w:rsidRPr="0064462F">
        <w:t>Lidar</w:t>
      </w:r>
      <w:proofErr w:type="spellEnd"/>
      <w:r w:rsidRPr="0064462F">
        <w:t>.</w:t>
      </w:r>
    </w:p>
    <w:p w14:paraId="370A1AE7" w14:textId="77777777" w:rsidR="0064462F" w:rsidRDefault="0064462F" w:rsidP="0064462F">
      <w:proofErr w:type="spellStart"/>
      <w:r w:rsidRPr="0064462F">
        <w:rPr>
          <w:b/>
          <w:bCs/>
        </w:rPr>
        <w:t>slam-toolbox</w:t>
      </w:r>
      <w:proofErr w:type="spellEnd"/>
      <w:r w:rsidRPr="0064462F">
        <w:t>: El paquete estándar de ROS 2 para la implementación de SLAM.</w:t>
      </w:r>
    </w:p>
    <w:p w14:paraId="719045BC" w14:textId="77777777" w:rsidR="0064462F" w:rsidRPr="0064462F" w:rsidRDefault="0064462F" w:rsidP="0064462F"/>
    <w:p w14:paraId="71063E67" w14:textId="495EA0D4" w:rsidR="0064462F" w:rsidRPr="0064462F" w:rsidRDefault="0064462F" w:rsidP="0064462F">
      <w:pPr>
        <w:pStyle w:val="Heading2"/>
      </w:pPr>
      <w:r w:rsidRPr="0064462F">
        <w:t>4. Modelo de Navegación: Red Neuronal por Imitación</w:t>
      </w:r>
    </w:p>
    <w:p w14:paraId="1794DB40" w14:textId="77777777" w:rsidR="0064462F" w:rsidRPr="0064462F" w:rsidRDefault="0064462F" w:rsidP="0064462F">
      <w:r w:rsidRPr="0064462F">
        <w:t xml:space="preserve">Para la generación de rutas y la evasión de obstáculos en tiempo real, este proyecto utiliza un enfoque de </w:t>
      </w:r>
      <w:r w:rsidRPr="0064462F">
        <w:rPr>
          <w:b/>
          <w:bCs/>
        </w:rPr>
        <w:t>Aprendizaje por Imitación (</w:t>
      </w:r>
      <w:proofErr w:type="spellStart"/>
      <w:r w:rsidRPr="0064462F">
        <w:rPr>
          <w:b/>
          <w:bCs/>
        </w:rPr>
        <w:t>Imitation</w:t>
      </w:r>
      <w:proofErr w:type="spellEnd"/>
      <w:r w:rsidRPr="0064462F">
        <w:rPr>
          <w:b/>
          <w:bCs/>
        </w:rPr>
        <w:t xml:space="preserve"> </w:t>
      </w:r>
      <w:proofErr w:type="spellStart"/>
      <w:r w:rsidRPr="0064462F">
        <w:rPr>
          <w:b/>
          <w:bCs/>
        </w:rPr>
        <w:t>Learning</w:t>
      </w:r>
      <w:proofErr w:type="spellEnd"/>
      <w:r w:rsidRPr="0064462F">
        <w:rPr>
          <w:b/>
          <w:bCs/>
        </w:rPr>
        <w:t>)</w:t>
      </w:r>
      <w:r w:rsidRPr="0064462F">
        <w:t xml:space="preserve">, también conocido como </w:t>
      </w:r>
      <w:r w:rsidRPr="0064462F">
        <w:rPr>
          <w:b/>
          <w:bCs/>
        </w:rPr>
        <w:t>Clonación de Comportamiento (</w:t>
      </w:r>
      <w:proofErr w:type="spellStart"/>
      <w:r w:rsidRPr="0064462F">
        <w:rPr>
          <w:b/>
          <w:bCs/>
        </w:rPr>
        <w:t>Behavioral</w:t>
      </w:r>
      <w:proofErr w:type="spellEnd"/>
      <w:r w:rsidRPr="0064462F">
        <w:rPr>
          <w:b/>
          <w:bCs/>
        </w:rPr>
        <w:t xml:space="preserve"> </w:t>
      </w:r>
      <w:proofErr w:type="spellStart"/>
      <w:r w:rsidRPr="0064462F">
        <w:rPr>
          <w:b/>
          <w:bCs/>
        </w:rPr>
        <w:t>Cloning</w:t>
      </w:r>
      <w:proofErr w:type="spellEnd"/>
      <w:r w:rsidRPr="0064462F">
        <w:rPr>
          <w:b/>
          <w:bCs/>
        </w:rPr>
        <w:t>)</w:t>
      </w:r>
      <w:r w:rsidRPr="0064462F">
        <w:t>.</w:t>
      </w:r>
    </w:p>
    <w:p w14:paraId="44ABD408" w14:textId="77777777" w:rsidR="0064462F" w:rsidRPr="0064462F" w:rsidRDefault="0064462F" w:rsidP="0064462F">
      <w:r w:rsidRPr="0064462F">
        <w:t xml:space="preserve">A diferencia de los planificadores de ruta clásicos (como el algoritmo A*), que calculan una ruta óptima usando un mapa estático, nuestro modelo de red neuronal funciona como </w:t>
      </w:r>
      <w:r w:rsidRPr="0064462F">
        <w:lastRenderedPageBreak/>
        <w:t xml:space="preserve">un "cerebro" de conducción. Su objetivo es aprender a </w:t>
      </w:r>
      <w:r w:rsidRPr="0064462F">
        <w:rPr>
          <w:b/>
          <w:bCs/>
        </w:rPr>
        <w:t xml:space="preserve">mapear directamente una situación sensorial (lo que ve el </w:t>
      </w:r>
      <w:proofErr w:type="spellStart"/>
      <w:r w:rsidRPr="0064462F">
        <w:rPr>
          <w:b/>
          <w:bCs/>
        </w:rPr>
        <w:t>Lidar</w:t>
      </w:r>
      <w:proofErr w:type="spellEnd"/>
      <w:r w:rsidRPr="0064462F">
        <w:rPr>
          <w:b/>
          <w:bCs/>
        </w:rPr>
        <w:t>) a una acción motora (cómo mover los motores)</w:t>
      </w:r>
      <w:r w:rsidRPr="0064462F">
        <w:t>.</w:t>
      </w:r>
    </w:p>
    <w:p w14:paraId="0EF21013" w14:textId="77777777" w:rsidR="0064462F" w:rsidRPr="0064462F" w:rsidRDefault="0064462F" w:rsidP="0064462F">
      <w:r w:rsidRPr="0064462F">
        <w:t>En esencia, entrenamos a la red para que "conduzca como un humano".</w:t>
      </w:r>
    </w:p>
    <w:p w14:paraId="775F6238" w14:textId="77777777" w:rsidR="0064462F" w:rsidRPr="0064462F" w:rsidRDefault="0064462F" w:rsidP="0064462F">
      <w:pPr>
        <w:rPr>
          <w:b/>
          <w:bCs/>
        </w:rPr>
      </w:pPr>
      <w:r w:rsidRPr="0064462F">
        <w:rPr>
          <w:b/>
          <w:bCs/>
        </w:rPr>
        <w:t>Cómo Funciona el Modelo</w:t>
      </w:r>
    </w:p>
    <w:p w14:paraId="2147FCD3" w14:textId="77777777" w:rsidR="0064462F" w:rsidRPr="0064462F" w:rsidRDefault="0064462F" w:rsidP="0064462F">
      <w:r w:rsidRPr="0064462F">
        <w:t>El modelo de red neuronal es un sistema que toma un conjunto de números como entrada y, tras una serie de cálculos, entrega otro conjunto de números como salida.</w:t>
      </w:r>
    </w:p>
    <w:p w14:paraId="61BAF581" w14:textId="3CDAA344" w:rsidR="0064462F" w:rsidRPr="0064462F" w:rsidRDefault="0064462F" w:rsidP="0064462F">
      <w:pPr>
        <w:rPr>
          <w:lang w:val="en-US"/>
        </w:rPr>
      </w:pPr>
      <w:r w:rsidRPr="0064462F">
        <w:rPr>
          <w:lang w:val="en-US"/>
        </w:rPr>
        <w:drawing>
          <wp:inline distT="0" distB="0" distL="0" distR="0" wp14:anchorId="75F5C7FD" wp14:editId="719CF373">
            <wp:extent cx="5943600" cy="4948555"/>
            <wp:effectExtent l="0" t="0" r="0" b="4445"/>
            <wp:docPr id="1876709075" name="Picture 2" descr="Imagen de neural network input/outpu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de neural network input/output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414F" w14:textId="77777777" w:rsidR="0064462F" w:rsidRPr="0064462F" w:rsidRDefault="0064462F" w:rsidP="0064462F">
      <w:proofErr w:type="spellStart"/>
      <w:r w:rsidRPr="0064462F">
        <w:t>Shutterstock</w:t>
      </w:r>
      <w:proofErr w:type="spellEnd"/>
    </w:p>
    <w:p w14:paraId="4CFB5FAC" w14:textId="77777777" w:rsidR="0064462F" w:rsidRPr="0064462F" w:rsidRDefault="0064462F" w:rsidP="0064462F">
      <w:r w:rsidRPr="0064462F">
        <w:t>Explorar</w:t>
      </w:r>
    </w:p>
    <w:p w14:paraId="62921982" w14:textId="77777777" w:rsidR="0064462F" w:rsidRPr="0064462F" w:rsidRDefault="0064462F" w:rsidP="0064462F">
      <w:r w:rsidRPr="0064462F">
        <w:rPr>
          <w:b/>
          <w:bCs/>
        </w:rPr>
        <w:t>1. Entrada (Input): Los "Ojos" del Robot</w:t>
      </w:r>
      <w:r w:rsidRPr="0064462F">
        <w:t xml:space="preserve"> La entrada de la red es un </w:t>
      </w:r>
      <w:r w:rsidRPr="0064462F">
        <w:rPr>
          <w:b/>
          <w:bCs/>
        </w:rPr>
        <w:t>vector de datos</w:t>
      </w:r>
      <w:r w:rsidRPr="0064462F">
        <w:t xml:space="preserve"> que representa el entorno, proveniente directamente del </w:t>
      </w:r>
      <w:proofErr w:type="spellStart"/>
      <w:r w:rsidRPr="0064462F">
        <w:t>Lidar</w:t>
      </w:r>
      <w:proofErr w:type="spellEnd"/>
      <w:r w:rsidRPr="0064462F">
        <w:t xml:space="preserve"> D500.</w:t>
      </w:r>
    </w:p>
    <w:p w14:paraId="19E969C5" w14:textId="77777777" w:rsidR="0064462F" w:rsidRPr="0064462F" w:rsidRDefault="0064462F" w:rsidP="0064462F">
      <w:pPr>
        <w:numPr>
          <w:ilvl w:val="0"/>
          <w:numId w:val="12"/>
        </w:numPr>
      </w:pPr>
      <w:r w:rsidRPr="0064462F">
        <w:lastRenderedPageBreak/>
        <w:t xml:space="preserve">Tras un escaneo, el </w:t>
      </w:r>
      <w:proofErr w:type="spellStart"/>
      <w:r w:rsidRPr="0064462F">
        <w:t>Lidar</w:t>
      </w:r>
      <w:proofErr w:type="spellEnd"/>
      <w:r w:rsidRPr="0064462F">
        <w:t xml:space="preserve"> nos entrega un conjunto de mediciones (ej. 360 puntos) que indican la distancia a los obstáculos en cada ángulo.</w:t>
      </w:r>
    </w:p>
    <w:p w14:paraId="2A8B605E" w14:textId="77777777" w:rsidR="0064462F" w:rsidRPr="0064462F" w:rsidRDefault="0064462F" w:rsidP="0064462F">
      <w:pPr>
        <w:numPr>
          <w:ilvl w:val="0"/>
          <w:numId w:val="12"/>
        </w:numPr>
      </w:pPr>
      <w:r w:rsidRPr="0064462F">
        <w:rPr>
          <w:b/>
          <w:bCs/>
        </w:rPr>
        <w:t>Ejemplo de Entrada:</w:t>
      </w:r>
      <w:r w:rsidRPr="0064462F">
        <w:t xml:space="preserve"> [dist_1, dist_2, dist_3, ..., dist_360]</w:t>
      </w:r>
    </w:p>
    <w:p w14:paraId="3FFCB9A9" w14:textId="77777777" w:rsidR="0064462F" w:rsidRPr="0064462F" w:rsidRDefault="0064462F" w:rsidP="0064462F">
      <w:r w:rsidRPr="0064462F">
        <w:rPr>
          <w:b/>
          <w:bCs/>
        </w:rPr>
        <w:t>2. Salida (Output): Las "Manos" del Robot</w:t>
      </w:r>
      <w:r w:rsidRPr="0064462F">
        <w:t xml:space="preserve"> La salida de la red es un vector simple que define la acción que debe tomar el chasis.</w:t>
      </w:r>
    </w:p>
    <w:p w14:paraId="5D6B551F" w14:textId="77777777" w:rsidR="0064462F" w:rsidRPr="0064462F" w:rsidRDefault="0064462F" w:rsidP="0064462F">
      <w:pPr>
        <w:numPr>
          <w:ilvl w:val="0"/>
          <w:numId w:val="13"/>
        </w:numPr>
      </w:pPr>
      <w:r w:rsidRPr="0064462F">
        <w:t>Para un robot de tracción diferencial (dos ruedas), solo necesitamos dos valores.</w:t>
      </w:r>
    </w:p>
    <w:p w14:paraId="79AD6019" w14:textId="77777777" w:rsidR="0064462F" w:rsidRPr="0064462F" w:rsidRDefault="0064462F" w:rsidP="0064462F">
      <w:pPr>
        <w:numPr>
          <w:ilvl w:val="0"/>
          <w:numId w:val="13"/>
        </w:numPr>
      </w:pPr>
      <w:r w:rsidRPr="0064462F">
        <w:rPr>
          <w:b/>
          <w:bCs/>
        </w:rPr>
        <w:t>Ejemplo de Salida:</w:t>
      </w:r>
      <w:r w:rsidRPr="0064462F">
        <w:t xml:space="preserve"> [</w:t>
      </w:r>
      <w:proofErr w:type="spellStart"/>
      <w:r w:rsidRPr="0064462F">
        <w:t>velocidad_rueda_izquierda</w:t>
      </w:r>
      <w:proofErr w:type="spellEnd"/>
      <w:r w:rsidRPr="0064462F">
        <w:t xml:space="preserve">, </w:t>
      </w:r>
      <w:proofErr w:type="spellStart"/>
      <w:r w:rsidRPr="0064462F">
        <w:t>velocidad_rueda_derecha</w:t>
      </w:r>
      <w:proofErr w:type="spellEnd"/>
      <w:r w:rsidRPr="0064462F">
        <w:t>]</w:t>
      </w:r>
    </w:p>
    <w:p w14:paraId="0B4C971F" w14:textId="77777777" w:rsidR="0064462F" w:rsidRPr="0064462F" w:rsidRDefault="0064462F" w:rsidP="0064462F">
      <w:r w:rsidRPr="0064462F">
        <w:rPr>
          <w:b/>
          <w:bCs/>
        </w:rPr>
        <w:t>3. La Red (El "Cerebro"):</w:t>
      </w:r>
      <w:r w:rsidRPr="0064462F">
        <w:t xml:space="preserve"> Entre la entrada y la salida hay una serie de "capas ocultas" de neuronas. Se propone usar una </w:t>
      </w:r>
      <w:r w:rsidRPr="0064462F">
        <w:rPr>
          <w:b/>
          <w:bCs/>
        </w:rPr>
        <w:t>Red Neuronal Densa (Dense Neural Network)</w:t>
      </w:r>
      <w:r w:rsidRPr="0064462F">
        <w:t>, también llamada Perceptrón Multicapa (MLP).</w:t>
      </w:r>
    </w:p>
    <w:p w14:paraId="144E3371" w14:textId="77777777" w:rsidR="0064462F" w:rsidRPr="0064462F" w:rsidRDefault="0064462F" w:rsidP="0064462F">
      <w:pPr>
        <w:numPr>
          <w:ilvl w:val="0"/>
          <w:numId w:val="14"/>
        </w:numPr>
      </w:pPr>
      <w:r w:rsidRPr="0064462F">
        <w:t xml:space="preserve">Cada "neurona" es una pequeña unidad matemática que pesa las entradas, suma un sesgo y aplica una función de activación (como </w:t>
      </w:r>
      <w:proofErr w:type="spellStart"/>
      <w:r w:rsidRPr="0064462F">
        <w:t>ReLU</w:t>
      </w:r>
      <w:proofErr w:type="spellEnd"/>
      <w:r w:rsidRPr="0064462F">
        <w:t>).</w:t>
      </w:r>
    </w:p>
    <w:p w14:paraId="17182BDA" w14:textId="77777777" w:rsidR="0064462F" w:rsidRPr="0064462F" w:rsidRDefault="0064462F" w:rsidP="0064462F">
      <w:pPr>
        <w:numPr>
          <w:ilvl w:val="0"/>
          <w:numId w:val="14"/>
        </w:numPr>
      </w:pPr>
      <w:r w:rsidRPr="0064462F">
        <w:t>Al apilar estas capas, la red aprende a encontrar patrones complejos. Por ejemplo, puede aprender que "si las distancias [dist_1 a dist_40] son muy pequeñas, entonces la [</w:t>
      </w:r>
      <w:proofErr w:type="spellStart"/>
      <w:r w:rsidRPr="0064462F">
        <w:t>velocidad_rueda_derecha</w:t>
      </w:r>
      <w:proofErr w:type="spellEnd"/>
      <w:r w:rsidRPr="0064462F">
        <w:t>] debe ser negativa y la [</w:t>
      </w:r>
      <w:proofErr w:type="spellStart"/>
      <w:r w:rsidRPr="0064462F">
        <w:t>velocidad_rueda_izquierda</w:t>
      </w:r>
      <w:proofErr w:type="spellEnd"/>
      <w:r w:rsidRPr="0064462F">
        <w:t>] positiva para girar y evitar el obstáculo".</w:t>
      </w:r>
    </w:p>
    <w:p w14:paraId="15570DB5" w14:textId="77777777" w:rsidR="0064462F" w:rsidRPr="0064462F" w:rsidRDefault="0064462F" w:rsidP="0064462F">
      <w:pPr>
        <w:rPr>
          <w:b/>
          <w:bCs/>
        </w:rPr>
      </w:pPr>
      <w:r w:rsidRPr="0064462F">
        <w:rPr>
          <w:b/>
          <w:bCs/>
        </w:rPr>
        <w:t xml:space="preserve">Cómo se Entrena (El </w:t>
      </w:r>
      <w:proofErr w:type="spellStart"/>
      <w:r w:rsidRPr="0064462F">
        <w:rPr>
          <w:b/>
          <w:bCs/>
        </w:rPr>
        <w:t>Dataset</w:t>
      </w:r>
      <w:proofErr w:type="spellEnd"/>
      <w:r w:rsidRPr="0064462F">
        <w:rPr>
          <w:b/>
          <w:bCs/>
        </w:rPr>
        <w:t>)</w:t>
      </w:r>
    </w:p>
    <w:p w14:paraId="47B5A57B" w14:textId="77777777" w:rsidR="0064462F" w:rsidRPr="0064462F" w:rsidRDefault="0064462F" w:rsidP="0064462F">
      <w:r w:rsidRPr="0064462F">
        <w:t xml:space="preserve">Aquí es donde entra en juego la </w:t>
      </w:r>
      <w:r w:rsidRPr="0064462F">
        <w:rPr>
          <w:b/>
          <w:bCs/>
        </w:rPr>
        <w:t>Clonación de Comportamiento</w:t>
      </w:r>
      <w:r w:rsidRPr="0064462F">
        <w:t xml:space="preserve">. La red aprende de un </w:t>
      </w:r>
      <w:proofErr w:type="spellStart"/>
      <w:r w:rsidRPr="0064462F">
        <w:t>dataset</w:t>
      </w:r>
      <w:proofErr w:type="spellEnd"/>
      <w:r w:rsidRPr="0064462F">
        <w:t xml:space="preserve"> que </w:t>
      </w:r>
      <w:r w:rsidRPr="0064462F">
        <w:rPr>
          <w:b/>
          <w:bCs/>
        </w:rPr>
        <w:t>nosotros mismos debemos crear</w:t>
      </w:r>
      <w:r w:rsidRPr="0064462F">
        <w:t>.</w:t>
      </w:r>
    </w:p>
    <w:p w14:paraId="1E9A3986" w14:textId="77777777" w:rsidR="0064462F" w:rsidRPr="0064462F" w:rsidRDefault="0064462F" w:rsidP="0064462F">
      <w:r w:rsidRPr="0064462F">
        <w:rPr>
          <w:b/>
          <w:bCs/>
        </w:rPr>
        <w:t>Metodología de Recolección de Datos:</w:t>
      </w:r>
    </w:p>
    <w:p w14:paraId="1D9D9B5B" w14:textId="77777777" w:rsidR="0064462F" w:rsidRPr="0064462F" w:rsidRDefault="0064462F" w:rsidP="0064462F">
      <w:pPr>
        <w:numPr>
          <w:ilvl w:val="0"/>
          <w:numId w:val="15"/>
        </w:numPr>
      </w:pPr>
      <w:r w:rsidRPr="0064462F">
        <w:rPr>
          <w:b/>
          <w:bCs/>
        </w:rPr>
        <w:t>Conducción Manual:</w:t>
      </w:r>
      <w:r w:rsidRPr="0064462F">
        <w:t xml:space="preserve"> Se operará el robot manualmente usando un joystick o teclado conectado a la Raspberry Pi. Conduciremos el robot por el patio, esquivando árboles, paredes y siguiendo caminos.</w:t>
      </w:r>
    </w:p>
    <w:p w14:paraId="425DA516" w14:textId="77777777" w:rsidR="0064462F" w:rsidRPr="0064462F" w:rsidRDefault="0064462F" w:rsidP="0064462F">
      <w:pPr>
        <w:numPr>
          <w:ilvl w:val="0"/>
          <w:numId w:val="15"/>
        </w:numPr>
      </w:pPr>
      <w:r w:rsidRPr="0064462F">
        <w:rPr>
          <w:b/>
          <w:bCs/>
        </w:rPr>
        <w:t xml:space="preserve">Registro de Datos (Data </w:t>
      </w:r>
      <w:proofErr w:type="spellStart"/>
      <w:r w:rsidRPr="0064462F">
        <w:rPr>
          <w:b/>
          <w:bCs/>
        </w:rPr>
        <w:t>Logging</w:t>
      </w:r>
      <w:proofErr w:type="spellEnd"/>
      <w:r w:rsidRPr="0064462F">
        <w:rPr>
          <w:b/>
          <w:bCs/>
        </w:rPr>
        <w:t>):</w:t>
      </w:r>
      <w:r w:rsidRPr="0064462F">
        <w:t xml:space="preserve"> Mientras conducimos, un script en la Pi estará "grabando" todo. Por cada instante de tiempo (ej. cada 100 milisegundos), guardará un par de datos:</w:t>
      </w:r>
    </w:p>
    <w:p w14:paraId="1D930B38" w14:textId="77777777" w:rsidR="0064462F" w:rsidRPr="0064462F" w:rsidRDefault="0064462F" w:rsidP="0064462F">
      <w:pPr>
        <w:numPr>
          <w:ilvl w:val="1"/>
          <w:numId w:val="15"/>
        </w:numPr>
      </w:pPr>
      <w:r w:rsidRPr="0064462F">
        <w:rPr>
          <w:b/>
          <w:bCs/>
        </w:rPr>
        <w:t>Dato (X):</w:t>
      </w:r>
      <w:r w:rsidRPr="0064462F">
        <w:t xml:space="preserve"> El escaneo completo del </w:t>
      </w:r>
      <w:proofErr w:type="spellStart"/>
      <w:r w:rsidRPr="0064462F">
        <w:t>Lidar</w:t>
      </w:r>
      <w:proofErr w:type="spellEnd"/>
      <w:r w:rsidRPr="0064462F">
        <w:t xml:space="preserve"> en ese momento.</w:t>
      </w:r>
    </w:p>
    <w:p w14:paraId="2D222F19" w14:textId="77777777" w:rsidR="0064462F" w:rsidRPr="0064462F" w:rsidRDefault="0064462F" w:rsidP="0064462F">
      <w:pPr>
        <w:numPr>
          <w:ilvl w:val="1"/>
          <w:numId w:val="15"/>
        </w:numPr>
        <w:rPr>
          <w:lang w:val="en-US"/>
        </w:rPr>
      </w:pPr>
      <w:r w:rsidRPr="0064462F">
        <w:rPr>
          <w:b/>
          <w:bCs/>
        </w:rPr>
        <w:t>Etiqueta (Y):</w:t>
      </w:r>
      <w:r w:rsidRPr="0064462F">
        <w:t xml:space="preserve"> El comando de motor que el humano envió en ese </w:t>
      </w:r>
      <w:r w:rsidRPr="0064462F">
        <w:rPr>
          <w:i/>
          <w:iCs/>
        </w:rPr>
        <w:t>exacto</w:t>
      </w:r>
      <w:r w:rsidRPr="0064462F">
        <w:t xml:space="preserve"> momento (ej. </w:t>
      </w:r>
      <w:r w:rsidRPr="0064462F">
        <w:rPr>
          <w:lang w:val="en-US"/>
        </w:rPr>
        <w:t xml:space="preserve">[100, 100] para </w:t>
      </w:r>
      <w:proofErr w:type="spellStart"/>
      <w:r w:rsidRPr="0064462F">
        <w:rPr>
          <w:lang w:val="en-US"/>
        </w:rPr>
        <w:t>avanzar</w:t>
      </w:r>
      <w:proofErr w:type="spellEnd"/>
      <w:r w:rsidRPr="0064462F">
        <w:rPr>
          <w:lang w:val="en-US"/>
        </w:rPr>
        <w:t xml:space="preserve">, [-80, 80] para </w:t>
      </w:r>
      <w:proofErr w:type="spellStart"/>
      <w:r w:rsidRPr="0064462F">
        <w:rPr>
          <w:lang w:val="en-US"/>
        </w:rPr>
        <w:t>girar</w:t>
      </w:r>
      <w:proofErr w:type="spellEnd"/>
      <w:r w:rsidRPr="0064462F">
        <w:rPr>
          <w:lang w:val="en-US"/>
        </w:rPr>
        <w:t>).</w:t>
      </w:r>
    </w:p>
    <w:p w14:paraId="13759E10" w14:textId="77777777" w:rsidR="0064462F" w:rsidRPr="0064462F" w:rsidRDefault="0064462F" w:rsidP="0064462F">
      <w:pPr>
        <w:numPr>
          <w:ilvl w:val="0"/>
          <w:numId w:val="15"/>
        </w:numPr>
      </w:pPr>
      <w:r w:rsidRPr="0064462F">
        <w:rPr>
          <w:b/>
          <w:bCs/>
        </w:rPr>
        <w:lastRenderedPageBreak/>
        <w:t xml:space="preserve">Creación del </w:t>
      </w:r>
      <w:proofErr w:type="spellStart"/>
      <w:r w:rsidRPr="0064462F">
        <w:rPr>
          <w:b/>
          <w:bCs/>
        </w:rPr>
        <w:t>Dataset</w:t>
      </w:r>
      <w:proofErr w:type="spellEnd"/>
      <w:r w:rsidRPr="0064462F">
        <w:rPr>
          <w:b/>
          <w:bCs/>
        </w:rPr>
        <w:t>:</w:t>
      </w:r>
      <w:r w:rsidRPr="0064462F">
        <w:t xml:space="preserve"> Después de 15-20 minutos de conducción, tendremos miles de estos pares (X, Y). Este conjunto de datos es nuestro "libro de texto" para la red neuronal.</w:t>
      </w:r>
    </w:p>
    <w:p w14:paraId="223D8655" w14:textId="77777777" w:rsidR="0064462F" w:rsidRPr="0064462F" w:rsidRDefault="0064462F" w:rsidP="0064462F">
      <w:pPr>
        <w:numPr>
          <w:ilvl w:val="0"/>
          <w:numId w:val="15"/>
        </w:numPr>
      </w:pPr>
      <w:r w:rsidRPr="0064462F">
        <w:rPr>
          <w:b/>
          <w:bCs/>
        </w:rPr>
        <w:t>Entrenamiento:</w:t>
      </w:r>
      <w:r w:rsidRPr="0064462F">
        <w:t xml:space="preserve"> Alimentamos este </w:t>
      </w:r>
      <w:proofErr w:type="spellStart"/>
      <w:r w:rsidRPr="0064462F">
        <w:t>dataset</w:t>
      </w:r>
      <w:proofErr w:type="spellEnd"/>
      <w:r w:rsidRPr="0064462F">
        <w:t xml:space="preserve"> a un </w:t>
      </w:r>
      <w:proofErr w:type="spellStart"/>
      <w:r w:rsidRPr="0064462F">
        <w:t>framework</w:t>
      </w:r>
      <w:proofErr w:type="spellEnd"/>
      <w:r w:rsidRPr="0064462F">
        <w:t xml:space="preserve"> como </w:t>
      </w:r>
      <w:proofErr w:type="spellStart"/>
      <w:r w:rsidRPr="0064462F">
        <w:t>TensorFlow</w:t>
      </w:r>
      <w:proofErr w:type="spellEnd"/>
      <w:r w:rsidRPr="0064462F">
        <w:t>/</w:t>
      </w:r>
      <w:proofErr w:type="spellStart"/>
      <w:r w:rsidRPr="0064462F">
        <w:t>Keras</w:t>
      </w:r>
      <w:proofErr w:type="spellEnd"/>
      <w:r w:rsidRPr="0064462F">
        <w:t xml:space="preserve">. La red (el "estudiante") intentará predecir una salida </w:t>
      </w:r>
      <w:proofErr w:type="spellStart"/>
      <w:r w:rsidRPr="0064462F">
        <w:t>Y_pred</w:t>
      </w:r>
      <w:proofErr w:type="spellEnd"/>
      <w:r w:rsidRPr="0064462F">
        <w:t xml:space="preserve"> basándose en la entrada X. El algoritmo de entrenamiento (optimizador) comparará la predicción </w:t>
      </w:r>
      <w:proofErr w:type="spellStart"/>
      <w:r w:rsidRPr="0064462F">
        <w:t>Y_pred</w:t>
      </w:r>
      <w:proofErr w:type="spellEnd"/>
      <w:r w:rsidRPr="0064462F">
        <w:t xml:space="preserve"> con la etiqueta real Y (lo que hizo el humano) y ajustará los pesos de la red para reducir el error.</w:t>
      </w:r>
    </w:p>
    <w:p w14:paraId="2D573F66" w14:textId="77777777" w:rsidR="0064462F" w:rsidRPr="0064462F" w:rsidRDefault="0064462F" w:rsidP="0064462F">
      <w:pPr>
        <w:numPr>
          <w:ilvl w:val="0"/>
          <w:numId w:val="15"/>
        </w:numPr>
      </w:pPr>
      <w:r w:rsidRPr="0064462F">
        <w:rPr>
          <w:b/>
          <w:bCs/>
        </w:rPr>
        <w:t>Resultado:</w:t>
      </w:r>
      <w:r w:rsidRPr="0064462F">
        <w:t xml:space="preserve"> Después de miles de iteraciones, la red aprende a "clonar" el comportamiento del conductor humano.</w:t>
      </w:r>
    </w:p>
    <w:p w14:paraId="072801B4" w14:textId="77777777" w:rsidR="0064462F" w:rsidRPr="0064462F" w:rsidRDefault="0064462F" w:rsidP="0064462F">
      <w:pPr>
        <w:rPr>
          <w:b/>
          <w:bCs/>
        </w:rPr>
      </w:pPr>
      <w:r w:rsidRPr="0064462F">
        <w:rPr>
          <w:b/>
          <w:bCs/>
        </w:rPr>
        <w:t>Integración en el Sistema</w:t>
      </w:r>
    </w:p>
    <w:p w14:paraId="24D5FB1C" w14:textId="77777777" w:rsidR="0064462F" w:rsidRPr="0064462F" w:rsidRDefault="0064462F" w:rsidP="0064462F">
      <w:pPr>
        <w:rPr>
          <w:lang w:val="en-US"/>
        </w:rPr>
      </w:pPr>
      <w:r w:rsidRPr="0064462F">
        <w:t xml:space="preserve">Una vez entrenado, el modelo se optimiza (usando </w:t>
      </w:r>
      <w:proofErr w:type="spellStart"/>
      <w:r w:rsidRPr="0064462F">
        <w:rPr>
          <w:b/>
          <w:bCs/>
        </w:rPr>
        <w:t>TensorFlow</w:t>
      </w:r>
      <w:proofErr w:type="spellEnd"/>
      <w:r w:rsidRPr="0064462F">
        <w:rPr>
          <w:b/>
          <w:bCs/>
        </w:rPr>
        <w:t xml:space="preserve"> Lite</w:t>
      </w:r>
      <w:r w:rsidRPr="0064462F">
        <w:t xml:space="preserve">) y se carga en la Raspberry Pi. </w:t>
      </w:r>
      <w:r w:rsidRPr="0064462F">
        <w:rPr>
          <w:lang w:val="en-US"/>
        </w:rPr>
        <w:t xml:space="preserve">El </w:t>
      </w:r>
      <w:proofErr w:type="spellStart"/>
      <w:r w:rsidRPr="0064462F">
        <w:rPr>
          <w:lang w:val="en-US"/>
        </w:rPr>
        <w:t>flujo</w:t>
      </w:r>
      <w:proofErr w:type="spellEnd"/>
      <w:r w:rsidRPr="0064462F">
        <w:rPr>
          <w:lang w:val="en-US"/>
        </w:rPr>
        <w:t xml:space="preserve"> de </w:t>
      </w:r>
      <w:proofErr w:type="spellStart"/>
      <w:r w:rsidRPr="0064462F">
        <w:rPr>
          <w:lang w:val="en-US"/>
        </w:rPr>
        <w:t>trabajo</w:t>
      </w:r>
      <w:proofErr w:type="spellEnd"/>
      <w:r w:rsidRPr="0064462F">
        <w:rPr>
          <w:lang w:val="en-US"/>
        </w:rPr>
        <w:t xml:space="preserve"> </w:t>
      </w:r>
      <w:proofErr w:type="spellStart"/>
      <w:r w:rsidRPr="0064462F">
        <w:rPr>
          <w:lang w:val="en-US"/>
        </w:rPr>
        <w:t>en</w:t>
      </w:r>
      <w:proofErr w:type="spellEnd"/>
      <w:r w:rsidRPr="0064462F">
        <w:rPr>
          <w:lang w:val="en-US"/>
        </w:rPr>
        <w:t xml:space="preserve"> </w:t>
      </w:r>
      <w:proofErr w:type="spellStart"/>
      <w:r w:rsidRPr="0064462F">
        <w:rPr>
          <w:lang w:val="en-US"/>
        </w:rPr>
        <w:t>el</w:t>
      </w:r>
      <w:proofErr w:type="spellEnd"/>
      <w:r w:rsidRPr="0064462F">
        <w:rPr>
          <w:lang w:val="en-US"/>
        </w:rPr>
        <w:t xml:space="preserve"> robot final </w:t>
      </w:r>
      <w:proofErr w:type="spellStart"/>
      <w:r w:rsidRPr="0064462F">
        <w:rPr>
          <w:lang w:val="en-US"/>
        </w:rPr>
        <w:t>será</w:t>
      </w:r>
      <w:proofErr w:type="spellEnd"/>
      <w:r w:rsidRPr="0064462F">
        <w:rPr>
          <w:lang w:val="en-US"/>
        </w:rPr>
        <w:t>:</w:t>
      </w:r>
    </w:p>
    <w:p w14:paraId="400F14CC" w14:textId="77777777" w:rsidR="0064462F" w:rsidRPr="0064462F" w:rsidRDefault="0064462F" w:rsidP="0064462F">
      <w:pPr>
        <w:numPr>
          <w:ilvl w:val="0"/>
          <w:numId w:val="16"/>
        </w:numPr>
      </w:pPr>
      <w:r w:rsidRPr="0064462F">
        <w:t xml:space="preserve">El </w:t>
      </w:r>
      <w:proofErr w:type="spellStart"/>
      <w:r w:rsidRPr="0064462F">
        <w:t>Lidar</w:t>
      </w:r>
      <w:proofErr w:type="spellEnd"/>
      <w:r w:rsidRPr="0064462F">
        <w:t xml:space="preserve"> D500 envía su escaneo a la Pi (Maestro).</w:t>
      </w:r>
    </w:p>
    <w:p w14:paraId="1D9DB5B8" w14:textId="77777777" w:rsidR="0064462F" w:rsidRPr="0064462F" w:rsidRDefault="0064462F" w:rsidP="0064462F">
      <w:pPr>
        <w:numPr>
          <w:ilvl w:val="0"/>
          <w:numId w:val="16"/>
        </w:numPr>
      </w:pPr>
      <w:r w:rsidRPr="0064462F">
        <w:t xml:space="preserve">La Pi alimenta este escaneo a la Red Neuronal (modelo </w:t>
      </w:r>
      <w:proofErr w:type="spellStart"/>
      <w:r w:rsidRPr="0064462F">
        <w:t>TFLite</w:t>
      </w:r>
      <w:proofErr w:type="spellEnd"/>
      <w:r w:rsidRPr="0064462F">
        <w:t>).</w:t>
      </w:r>
    </w:p>
    <w:p w14:paraId="465124FE" w14:textId="77777777" w:rsidR="0064462F" w:rsidRPr="0064462F" w:rsidRDefault="0064462F" w:rsidP="0064462F">
      <w:pPr>
        <w:numPr>
          <w:ilvl w:val="0"/>
          <w:numId w:val="16"/>
        </w:numPr>
        <w:rPr>
          <w:lang w:val="en-US"/>
        </w:rPr>
      </w:pPr>
      <w:r w:rsidRPr="0064462F">
        <w:t xml:space="preserve">La Red Neuronal devuelve una predicción de motor (ej. </w:t>
      </w:r>
      <w:r w:rsidRPr="0064462F">
        <w:rPr>
          <w:lang w:val="en-US"/>
        </w:rPr>
        <w:t>[90, 85]).</w:t>
      </w:r>
    </w:p>
    <w:p w14:paraId="3204F340" w14:textId="77777777" w:rsidR="0064462F" w:rsidRPr="0064462F" w:rsidRDefault="0064462F" w:rsidP="0064462F">
      <w:pPr>
        <w:numPr>
          <w:ilvl w:val="0"/>
          <w:numId w:val="16"/>
        </w:numPr>
        <w:rPr>
          <w:lang w:val="en-US"/>
        </w:rPr>
      </w:pPr>
      <w:r w:rsidRPr="0064462F">
        <w:t xml:space="preserve">La Pi formatea esta predicción en nuestro protocolo serial (ej. </w:t>
      </w:r>
      <w:r w:rsidRPr="0064462F">
        <w:rPr>
          <w:lang w:val="en-US"/>
        </w:rPr>
        <w:t>&lt;M:90,85&gt;).</w:t>
      </w:r>
    </w:p>
    <w:p w14:paraId="02F4A2F7" w14:textId="77777777" w:rsidR="0064462F" w:rsidRPr="0064462F" w:rsidRDefault="0064462F" w:rsidP="0064462F">
      <w:pPr>
        <w:numPr>
          <w:ilvl w:val="0"/>
          <w:numId w:val="16"/>
        </w:numPr>
      </w:pPr>
      <w:r w:rsidRPr="0064462F">
        <w:t>La Pi envía este comando por UART al ESP32 (Esclavo).</w:t>
      </w:r>
    </w:p>
    <w:p w14:paraId="7E1C807E" w14:textId="77777777" w:rsidR="0064462F" w:rsidRPr="0064462F" w:rsidRDefault="0064462F" w:rsidP="0064462F">
      <w:pPr>
        <w:numPr>
          <w:ilvl w:val="0"/>
          <w:numId w:val="16"/>
        </w:numPr>
      </w:pPr>
      <w:r w:rsidRPr="0064462F">
        <w:t>El ESP32 recibe el comando y ajusta el PWM de los motores.</w:t>
      </w:r>
    </w:p>
    <w:p w14:paraId="267A6CC5" w14:textId="77777777" w:rsidR="0064462F" w:rsidRDefault="0064462F" w:rsidP="0064462F">
      <w:r w:rsidRPr="0064462F">
        <w:t>Este enfoque permite que el robot reaccione a obstáculos que ni siquiera existían cuando se creó el mapa SLAM.</w:t>
      </w:r>
    </w:p>
    <w:p w14:paraId="3E55835A" w14:textId="77777777" w:rsidR="0064462F" w:rsidRDefault="0064462F" w:rsidP="0064462F"/>
    <w:p w14:paraId="714F0F75" w14:textId="77777777" w:rsidR="008F67E4" w:rsidRPr="008F67E4" w:rsidRDefault="008F67E4" w:rsidP="008F67E4">
      <w:pPr>
        <w:rPr>
          <w:b/>
          <w:bCs/>
        </w:rPr>
      </w:pPr>
      <w:r w:rsidRPr="008F67E4">
        <w:rPr>
          <w:b/>
          <w:bCs/>
        </w:rPr>
        <w:t>Fase 1: Preparación (Prerrequisitos)</w:t>
      </w:r>
    </w:p>
    <w:p w14:paraId="0110FE8F" w14:textId="77777777" w:rsidR="008F67E4" w:rsidRPr="008F67E4" w:rsidRDefault="008F67E4" w:rsidP="008F67E4">
      <w:r w:rsidRPr="008F67E4">
        <w:t>Antes de que el robot pueda operar solo, necesita dos cosas: un "mapa" (para SLAM) y un "cerebro" (el modelo de Red Neuronal).</w:t>
      </w:r>
    </w:p>
    <w:p w14:paraId="04025B97" w14:textId="77777777" w:rsidR="008F67E4" w:rsidRPr="008F67E4" w:rsidRDefault="008F67E4" w:rsidP="008F67E4">
      <w:r w:rsidRPr="008F67E4">
        <w:rPr>
          <w:b/>
          <w:bCs/>
        </w:rPr>
        <w:t>A. Fase de Mapeo (SLAM)</w:t>
      </w:r>
    </w:p>
    <w:p w14:paraId="698066B4" w14:textId="77777777" w:rsidR="008F67E4" w:rsidRPr="008F67E4" w:rsidRDefault="008F67E4" w:rsidP="008F67E4">
      <w:pPr>
        <w:numPr>
          <w:ilvl w:val="0"/>
          <w:numId w:val="17"/>
        </w:numPr>
      </w:pPr>
      <w:r w:rsidRPr="008F67E4">
        <w:rPr>
          <w:b/>
          <w:bCs/>
        </w:rPr>
        <w:t>Acción:</w:t>
      </w:r>
      <w:r w:rsidRPr="008F67E4">
        <w:t xml:space="preserve"> Inicias los nodos de ROS 2 para el </w:t>
      </w:r>
      <w:proofErr w:type="spellStart"/>
      <w:r w:rsidRPr="008F67E4">
        <w:t>Lidar</w:t>
      </w:r>
      <w:proofErr w:type="spellEnd"/>
      <w:r w:rsidRPr="008F67E4">
        <w:t xml:space="preserve"> (ldlidar_stl_ros2) y el SLAM (</w:t>
      </w:r>
      <w:proofErr w:type="spellStart"/>
      <w:r w:rsidRPr="008F67E4">
        <w:t>slam_toolbox</w:t>
      </w:r>
      <w:proofErr w:type="spellEnd"/>
      <w:r w:rsidRPr="008F67E4">
        <w:t>).</w:t>
      </w:r>
    </w:p>
    <w:p w14:paraId="7DF0EB39" w14:textId="77777777" w:rsidR="008F67E4" w:rsidRPr="008F67E4" w:rsidRDefault="008F67E4" w:rsidP="008F67E4">
      <w:pPr>
        <w:numPr>
          <w:ilvl w:val="0"/>
          <w:numId w:val="17"/>
        </w:numPr>
      </w:pPr>
      <w:r w:rsidRPr="008F67E4">
        <w:rPr>
          <w:b/>
          <w:bCs/>
        </w:rPr>
        <w:t>Proceso:</w:t>
      </w:r>
      <w:r w:rsidRPr="008F67E4">
        <w:t xml:space="preserve"> Conduces manualmente el robot (con un joystick o teclado) por todo el exterior.</w:t>
      </w:r>
    </w:p>
    <w:p w14:paraId="1E7CF6E0" w14:textId="77777777" w:rsidR="008F67E4" w:rsidRPr="008F67E4" w:rsidRDefault="008F67E4" w:rsidP="008F67E4">
      <w:pPr>
        <w:numPr>
          <w:ilvl w:val="0"/>
          <w:numId w:val="17"/>
        </w:numPr>
        <w:rPr>
          <w:lang w:val="en-US"/>
        </w:rPr>
      </w:pPr>
      <w:r w:rsidRPr="008F67E4">
        <w:rPr>
          <w:b/>
          <w:bCs/>
        </w:rPr>
        <w:lastRenderedPageBreak/>
        <w:t>Resultado:</w:t>
      </w:r>
      <w:r w:rsidRPr="008F67E4">
        <w:t xml:space="preserve"> </w:t>
      </w:r>
      <w:proofErr w:type="spellStart"/>
      <w:r w:rsidRPr="008F67E4">
        <w:t>slam_toolbox</w:t>
      </w:r>
      <w:proofErr w:type="spellEnd"/>
      <w:r w:rsidRPr="008F67E4">
        <w:t xml:space="preserve"> usa los datos del </w:t>
      </w:r>
      <w:proofErr w:type="spellStart"/>
      <w:r w:rsidRPr="008F67E4">
        <w:t>Lidar</w:t>
      </w:r>
      <w:proofErr w:type="spellEnd"/>
      <w:r w:rsidRPr="008F67E4">
        <w:t xml:space="preserve"> para generar un mapa 2D (</w:t>
      </w:r>
      <w:proofErr w:type="spellStart"/>
      <w:proofErr w:type="gramStart"/>
      <w:r w:rsidRPr="008F67E4">
        <w:t>map.yaml</w:t>
      </w:r>
      <w:proofErr w:type="spellEnd"/>
      <w:proofErr w:type="gramEnd"/>
      <w:r w:rsidRPr="008F67E4">
        <w:t xml:space="preserve">). </w:t>
      </w:r>
      <w:r w:rsidRPr="008F67E4">
        <w:rPr>
          <w:b/>
          <w:bCs/>
          <w:lang w:val="en-US"/>
        </w:rPr>
        <w:t xml:space="preserve">Este </w:t>
      </w:r>
      <w:proofErr w:type="spellStart"/>
      <w:r w:rsidRPr="008F67E4">
        <w:rPr>
          <w:b/>
          <w:bCs/>
          <w:lang w:val="en-US"/>
        </w:rPr>
        <w:t>mapa</w:t>
      </w:r>
      <w:proofErr w:type="spellEnd"/>
      <w:r w:rsidRPr="008F67E4">
        <w:rPr>
          <w:b/>
          <w:bCs/>
          <w:lang w:val="en-US"/>
        </w:rPr>
        <w:t xml:space="preserve"> se </w:t>
      </w:r>
      <w:proofErr w:type="spellStart"/>
      <w:r w:rsidRPr="008F67E4">
        <w:rPr>
          <w:b/>
          <w:bCs/>
          <w:lang w:val="en-US"/>
        </w:rPr>
        <w:t>guarda</w:t>
      </w:r>
      <w:proofErr w:type="spellEnd"/>
      <w:r w:rsidRPr="008F67E4">
        <w:rPr>
          <w:b/>
          <w:bCs/>
          <w:lang w:val="en-US"/>
        </w:rPr>
        <w:t>.</w:t>
      </w:r>
    </w:p>
    <w:p w14:paraId="3B17AAF2" w14:textId="77777777" w:rsidR="008F67E4" w:rsidRPr="008F67E4" w:rsidRDefault="008F67E4" w:rsidP="008F67E4">
      <w:r w:rsidRPr="008F67E4">
        <w:rPr>
          <w:b/>
          <w:bCs/>
        </w:rPr>
        <w:t>B. Fase de Entrenamiento (Red Neuronal)</w:t>
      </w:r>
    </w:p>
    <w:p w14:paraId="1605C8E7" w14:textId="77777777" w:rsidR="008F67E4" w:rsidRPr="008F67E4" w:rsidRDefault="008F67E4" w:rsidP="008F67E4">
      <w:pPr>
        <w:numPr>
          <w:ilvl w:val="0"/>
          <w:numId w:val="18"/>
        </w:numPr>
      </w:pPr>
      <w:r w:rsidRPr="008F67E4">
        <w:rPr>
          <w:b/>
          <w:bCs/>
        </w:rPr>
        <w:t>Acción:</w:t>
      </w:r>
      <w:r w:rsidRPr="008F67E4">
        <w:t xml:space="preserve"> Inicias un script especial de "grabación" (</w:t>
      </w:r>
      <w:proofErr w:type="spellStart"/>
      <w:r w:rsidRPr="008F67E4">
        <w:t>Logger</w:t>
      </w:r>
      <w:proofErr w:type="spellEnd"/>
      <w:r w:rsidRPr="008F67E4">
        <w:t>) en la Pi.</w:t>
      </w:r>
    </w:p>
    <w:p w14:paraId="76F9083A" w14:textId="77777777" w:rsidR="008F67E4" w:rsidRPr="008F67E4" w:rsidRDefault="008F67E4" w:rsidP="008F67E4">
      <w:pPr>
        <w:numPr>
          <w:ilvl w:val="0"/>
          <w:numId w:val="18"/>
        </w:numPr>
      </w:pPr>
      <w:r w:rsidRPr="008F67E4">
        <w:rPr>
          <w:b/>
          <w:bCs/>
        </w:rPr>
        <w:t>Proceso:</w:t>
      </w:r>
      <w:r w:rsidRPr="008F67E4">
        <w:t xml:space="preserve"> Vuelves a conducir manualmente el robot, esquivando obstáculos y siguiendo caminos. El script "</w:t>
      </w:r>
      <w:proofErr w:type="spellStart"/>
      <w:r w:rsidRPr="008F67E4">
        <w:t>Logger</w:t>
      </w:r>
      <w:proofErr w:type="spellEnd"/>
      <w:r w:rsidRPr="008F67E4">
        <w:t>" graba miles de líneas, guardando en cada instante:</w:t>
      </w:r>
    </w:p>
    <w:p w14:paraId="4ABD8FC2" w14:textId="77777777" w:rsidR="008F67E4" w:rsidRPr="008F67E4" w:rsidRDefault="008F67E4" w:rsidP="008F67E4">
      <w:pPr>
        <w:numPr>
          <w:ilvl w:val="1"/>
          <w:numId w:val="18"/>
        </w:numPr>
      </w:pPr>
      <w:r w:rsidRPr="008F67E4">
        <w:rPr>
          <w:b/>
          <w:bCs/>
        </w:rPr>
        <w:t>Dato de Entrada (X):</w:t>
      </w:r>
      <w:r w:rsidRPr="008F67E4">
        <w:t xml:space="preserve"> El escaneo del </w:t>
      </w:r>
      <w:proofErr w:type="spellStart"/>
      <w:r w:rsidRPr="008F67E4">
        <w:t>Lidar</w:t>
      </w:r>
      <w:proofErr w:type="spellEnd"/>
      <w:r w:rsidRPr="008F67E4">
        <w:t xml:space="preserve"> (360 distancias).</w:t>
      </w:r>
    </w:p>
    <w:p w14:paraId="6540D486" w14:textId="77777777" w:rsidR="008F67E4" w:rsidRPr="008F67E4" w:rsidRDefault="008F67E4" w:rsidP="008F67E4">
      <w:pPr>
        <w:numPr>
          <w:ilvl w:val="1"/>
          <w:numId w:val="18"/>
        </w:numPr>
        <w:rPr>
          <w:lang w:val="en-US"/>
        </w:rPr>
      </w:pPr>
      <w:r w:rsidRPr="008F67E4">
        <w:rPr>
          <w:b/>
          <w:bCs/>
        </w:rPr>
        <w:t>Dato de Salida (Y):</w:t>
      </w:r>
      <w:r w:rsidRPr="008F67E4">
        <w:t xml:space="preserve"> Tu comando de motor en ese momento (ej. </w:t>
      </w:r>
      <w:r w:rsidRPr="008F67E4">
        <w:rPr>
          <w:lang w:val="en-US"/>
        </w:rPr>
        <w:t>[100, 80]).</w:t>
      </w:r>
    </w:p>
    <w:p w14:paraId="03260AB9" w14:textId="77777777" w:rsidR="008F67E4" w:rsidRPr="008F67E4" w:rsidRDefault="008F67E4" w:rsidP="008F67E4">
      <w:pPr>
        <w:numPr>
          <w:ilvl w:val="0"/>
          <w:numId w:val="18"/>
        </w:numPr>
      </w:pPr>
      <w:r w:rsidRPr="008F67E4">
        <w:rPr>
          <w:b/>
          <w:bCs/>
        </w:rPr>
        <w:t>Resultado:</w:t>
      </w:r>
      <w:r w:rsidRPr="008F67E4">
        <w:t xml:space="preserve"> Obtienes un </w:t>
      </w:r>
      <w:proofErr w:type="spellStart"/>
      <w:r w:rsidRPr="008F67E4">
        <w:rPr>
          <w:b/>
          <w:bCs/>
        </w:rPr>
        <w:t>dataset</w:t>
      </w:r>
      <w:proofErr w:type="spellEnd"/>
      <w:r w:rsidRPr="008F67E4">
        <w:t xml:space="preserve">. Usas este </w:t>
      </w:r>
      <w:proofErr w:type="spellStart"/>
      <w:r w:rsidRPr="008F67E4">
        <w:t>dataset</w:t>
      </w:r>
      <w:proofErr w:type="spellEnd"/>
      <w:r w:rsidRPr="008F67E4">
        <w:t xml:space="preserve"> </w:t>
      </w:r>
      <w:r w:rsidRPr="008F67E4">
        <w:rPr>
          <w:i/>
          <w:iCs/>
        </w:rPr>
        <w:t>fuera</w:t>
      </w:r>
      <w:r w:rsidRPr="008F67E4">
        <w:t xml:space="preserve"> del robot (en tu PC) para entrenar tu modelo de Red Neuronal. El modelo entrenado (ej. </w:t>
      </w:r>
      <w:proofErr w:type="spellStart"/>
      <w:proofErr w:type="gramStart"/>
      <w:r w:rsidRPr="008F67E4">
        <w:t>model.tflite</w:t>
      </w:r>
      <w:proofErr w:type="spellEnd"/>
      <w:proofErr w:type="gramEnd"/>
      <w:r w:rsidRPr="008F67E4">
        <w:t>) se copia de vuelta a la Raspberry Pi.</w:t>
      </w:r>
    </w:p>
    <w:p w14:paraId="65762037" w14:textId="0791C3F5" w:rsidR="008F67E4" w:rsidRPr="008F67E4" w:rsidRDefault="008F67E4" w:rsidP="008F67E4">
      <w:pPr>
        <w:rPr>
          <w:lang w:val="en-US"/>
        </w:rPr>
      </w:pPr>
    </w:p>
    <w:p w14:paraId="7FBEC2FC" w14:textId="77777777" w:rsidR="008F67E4" w:rsidRPr="008F67E4" w:rsidRDefault="008F67E4" w:rsidP="008F67E4">
      <w:pPr>
        <w:rPr>
          <w:b/>
          <w:bCs/>
        </w:rPr>
      </w:pPr>
      <w:r w:rsidRPr="008F67E4">
        <w:rPr>
          <w:b/>
          <w:bCs/>
        </w:rPr>
        <w:t>Fase 2: Flujo de Operación Autónoma (El Robot en Acción)</w:t>
      </w:r>
    </w:p>
    <w:p w14:paraId="544B28B2" w14:textId="77777777" w:rsidR="008F67E4" w:rsidRPr="008F67E4" w:rsidRDefault="008F67E4" w:rsidP="008F67E4">
      <w:r w:rsidRPr="008F67E4">
        <w:t xml:space="preserve">Este es el bucle principal que se ejecuta cuando enciendes el robot para que limpie. El robot </w:t>
      </w:r>
      <w:r w:rsidRPr="008F67E4">
        <w:rPr>
          <w:b/>
          <w:bCs/>
        </w:rPr>
        <w:t>ya tiene el modelo de Red Neuronal cargado</w:t>
      </w:r>
      <w:r w:rsidRPr="008F67E4">
        <w:t xml:space="preserve"> en la Pi.</w:t>
      </w:r>
    </w:p>
    <w:p w14:paraId="626504E9" w14:textId="77777777" w:rsidR="008F67E4" w:rsidRPr="008F67E4" w:rsidRDefault="008F67E4" w:rsidP="008F67E4">
      <w:pPr>
        <w:rPr>
          <w:lang w:val="en-US"/>
        </w:rPr>
      </w:pPr>
      <w:r w:rsidRPr="008F67E4">
        <w:rPr>
          <w:b/>
          <w:bCs/>
          <w:lang w:val="en-US"/>
        </w:rPr>
        <w:t xml:space="preserve">1. </w:t>
      </w:r>
      <w:proofErr w:type="spellStart"/>
      <w:r w:rsidRPr="008F67E4">
        <w:rPr>
          <w:b/>
          <w:bCs/>
          <w:lang w:val="en-US"/>
        </w:rPr>
        <w:t>Encendido</w:t>
      </w:r>
      <w:proofErr w:type="spellEnd"/>
      <w:r w:rsidRPr="008F67E4">
        <w:rPr>
          <w:b/>
          <w:bCs/>
          <w:lang w:val="en-US"/>
        </w:rPr>
        <w:t xml:space="preserve"> y </w:t>
      </w:r>
      <w:proofErr w:type="spellStart"/>
      <w:r w:rsidRPr="008F67E4">
        <w:rPr>
          <w:b/>
          <w:bCs/>
          <w:lang w:val="en-US"/>
        </w:rPr>
        <w:t>Arranque</w:t>
      </w:r>
      <w:proofErr w:type="spellEnd"/>
    </w:p>
    <w:p w14:paraId="587A4D16" w14:textId="77777777" w:rsidR="008F67E4" w:rsidRPr="008F67E4" w:rsidRDefault="008F67E4" w:rsidP="008F67E4">
      <w:pPr>
        <w:numPr>
          <w:ilvl w:val="0"/>
          <w:numId w:val="19"/>
        </w:numPr>
      </w:pPr>
      <w:r w:rsidRPr="008F67E4">
        <w:rPr>
          <w:b/>
          <w:bCs/>
        </w:rPr>
        <w:t>Raspberry Pi (Maestro):</w:t>
      </w:r>
      <w:r w:rsidRPr="008F67E4">
        <w:t xml:space="preserve"> Arranca Ubuntu, inicia ROS 2 y carga tu script de navegación (que contiene la Red Neuronal).</w:t>
      </w:r>
    </w:p>
    <w:p w14:paraId="66EC3B27" w14:textId="77777777" w:rsidR="008F67E4" w:rsidRPr="008F67E4" w:rsidRDefault="008F67E4" w:rsidP="008F67E4">
      <w:pPr>
        <w:numPr>
          <w:ilvl w:val="0"/>
          <w:numId w:val="19"/>
        </w:numPr>
      </w:pPr>
      <w:r w:rsidRPr="008F67E4">
        <w:rPr>
          <w:b/>
          <w:bCs/>
        </w:rPr>
        <w:t>ESP32 (Esclavo):</w:t>
      </w:r>
      <w:r w:rsidRPr="008F67E4">
        <w:t xml:space="preserve"> Arranca su código y se pone en modo "escucha", esperando comandos por el puerto serial.</w:t>
      </w:r>
    </w:p>
    <w:p w14:paraId="0FA6322B" w14:textId="77777777" w:rsidR="008F67E4" w:rsidRPr="008F67E4" w:rsidRDefault="008F67E4" w:rsidP="008F67E4">
      <w:pPr>
        <w:rPr>
          <w:lang w:val="en-US"/>
        </w:rPr>
      </w:pPr>
      <w:r w:rsidRPr="008F67E4">
        <w:rPr>
          <w:b/>
          <w:bCs/>
          <w:lang w:val="en-US"/>
        </w:rPr>
        <w:t xml:space="preserve">2. </w:t>
      </w:r>
      <w:proofErr w:type="spellStart"/>
      <w:r w:rsidRPr="008F67E4">
        <w:rPr>
          <w:b/>
          <w:bCs/>
          <w:lang w:val="en-US"/>
        </w:rPr>
        <w:t>Percepción</w:t>
      </w:r>
      <w:proofErr w:type="spellEnd"/>
      <w:r w:rsidRPr="008F67E4">
        <w:rPr>
          <w:b/>
          <w:bCs/>
          <w:lang w:val="en-US"/>
        </w:rPr>
        <w:t xml:space="preserve"> (Ojos)</w:t>
      </w:r>
    </w:p>
    <w:p w14:paraId="75DF5DC8" w14:textId="77777777" w:rsidR="008F67E4" w:rsidRPr="008F67E4" w:rsidRDefault="008F67E4" w:rsidP="008F67E4">
      <w:pPr>
        <w:numPr>
          <w:ilvl w:val="0"/>
          <w:numId w:val="20"/>
        </w:numPr>
      </w:pPr>
      <w:r w:rsidRPr="008F67E4">
        <w:t xml:space="preserve">El </w:t>
      </w:r>
      <w:proofErr w:type="spellStart"/>
      <w:r w:rsidRPr="008F67E4">
        <w:rPr>
          <w:b/>
          <w:bCs/>
        </w:rPr>
        <w:t>Lidar</w:t>
      </w:r>
      <w:proofErr w:type="spellEnd"/>
      <w:r w:rsidRPr="008F67E4">
        <w:rPr>
          <w:b/>
          <w:bCs/>
        </w:rPr>
        <w:t xml:space="preserve"> D500</w:t>
      </w:r>
      <w:r w:rsidRPr="008F67E4">
        <w:t xml:space="preserve"> gira y mide las distancias.</w:t>
      </w:r>
    </w:p>
    <w:p w14:paraId="151DAA69" w14:textId="77777777" w:rsidR="008F67E4" w:rsidRPr="008F67E4" w:rsidRDefault="008F67E4" w:rsidP="008F67E4">
      <w:pPr>
        <w:numPr>
          <w:ilvl w:val="0"/>
          <w:numId w:val="20"/>
        </w:numPr>
      </w:pPr>
      <w:r w:rsidRPr="008F67E4">
        <w:t xml:space="preserve">Envía los datos crudos por USB a la </w:t>
      </w:r>
      <w:r w:rsidRPr="008F67E4">
        <w:rPr>
          <w:b/>
          <w:bCs/>
        </w:rPr>
        <w:t>Raspberry Pi</w:t>
      </w:r>
      <w:r w:rsidRPr="008F67E4">
        <w:t>.</w:t>
      </w:r>
    </w:p>
    <w:p w14:paraId="2E1F2F39" w14:textId="77777777" w:rsidR="008F67E4" w:rsidRPr="008F67E4" w:rsidRDefault="008F67E4" w:rsidP="008F67E4">
      <w:pPr>
        <w:numPr>
          <w:ilvl w:val="0"/>
          <w:numId w:val="20"/>
        </w:numPr>
      </w:pPr>
      <w:r w:rsidRPr="008F67E4">
        <w:t xml:space="preserve">El nodo ldlidar_stl_ros2 (en la Pi) procesa estos datos y los publica en el </w:t>
      </w:r>
      <w:proofErr w:type="spellStart"/>
      <w:r w:rsidRPr="008F67E4">
        <w:t>topic</w:t>
      </w:r>
      <w:proofErr w:type="spellEnd"/>
      <w:r w:rsidRPr="008F67E4">
        <w:t xml:space="preserve"> /</w:t>
      </w:r>
      <w:proofErr w:type="spellStart"/>
      <w:r w:rsidRPr="008F67E4">
        <w:t>scan</w:t>
      </w:r>
      <w:proofErr w:type="spellEnd"/>
      <w:r w:rsidRPr="008F67E4">
        <w:t xml:space="preserve"> de ROS 2.</w:t>
      </w:r>
    </w:p>
    <w:p w14:paraId="7D637692" w14:textId="77777777" w:rsidR="008F67E4" w:rsidRPr="008F67E4" w:rsidRDefault="008F67E4" w:rsidP="008F67E4">
      <w:pPr>
        <w:rPr>
          <w:lang w:val="en-US"/>
        </w:rPr>
      </w:pPr>
      <w:r w:rsidRPr="008F67E4">
        <w:rPr>
          <w:b/>
          <w:bCs/>
          <w:lang w:val="en-US"/>
        </w:rPr>
        <w:t xml:space="preserve">3. </w:t>
      </w:r>
      <w:proofErr w:type="spellStart"/>
      <w:r w:rsidRPr="008F67E4">
        <w:rPr>
          <w:b/>
          <w:bCs/>
          <w:lang w:val="en-US"/>
        </w:rPr>
        <w:t>Decisión</w:t>
      </w:r>
      <w:proofErr w:type="spellEnd"/>
      <w:r w:rsidRPr="008F67E4">
        <w:rPr>
          <w:b/>
          <w:bCs/>
          <w:lang w:val="en-US"/>
        </w:rPr>
        <w:t xml:space="preserve"> (Cerebro)</w:t>
      </w:r>
    </w:p>
    <w:p w14:paraId="6BC8A936" w14:textId="77777777" w:rsidR="008F67E4" w:rsidRPr="008F67E4" w:rsidRDefault="008F67E4" w:rsidP="008F67E4">
      <w:pPr>
        <w:numPr>
          <w:ilvl w:val="0"/>
          <w:numId w:val="21"/>
        </w:numPr>
      </w:pPr>
      <w:r w:rsidRPr="008F67E4">
        <w:t xml:space="preserve">Tu script de navegación (en la Pi) está suscrito al </w:t>
      </w:r>
      <w:proofErr w:type="spellStart"/>
      <w:r w:rsidRPr="008F67E4">
        <w:t>topic</w:t>
      </w:r>
      <w:proofErr w:type="spellEnd"/>
      <w:r w:rsidRPr="008F67E4">
        <w:t xml:space="preserve"> /</w:t>
      </w:r>
      <w:proofErr w:type="spellStart"/>
      <w:r w:rsidRPr="008F67E4">
        <w:t>scan</w:t>
      </w:r>
      <w:proofErr w:type="spellEnd"/>
      <w:r w:rsidRPr="008F67E4">
        <w:t>.</w:t>
      </w:r>
    </w:p>
    <w:p w14:paraId="0C10654C" w14:textId="77777777" w:rsidR="008F67E4" w:rsidRPr="008F67E4" w:rsidRDefault="008F67E4" w:rsidP="008F67E4">
      <w:pPr>
        <w:numPr>
          <w:ilvl w:val="0"/>
          <w:numId w:val="21"/>
        </w:numPr>
        <w:rPr>
          <w:lang w:val="en-US"/>
        </w:rPr>
      </w:pPr>
      <w:r w:rsidRPr="008F67E4">
        <w:t xml:space="preserve">Recibe el vector de distancias del </w:t>
      </w:r>
      <w:proofErr w:type="spellStart"/>
      <w:r w:rsidRPr="008F67E4">
        <w:t>Lidar</w:t>
      </w:r>
      <w:proofErr w:type="spellEnd"/>
      <w:r w:rsidRPr="008F67E4">
        <w:t xml:space="preserve"> (ej. </w:t>
      </w:r>
      <w:r w:rsidRPr="008F67E4">
        <w:rPr>
          <w:lang w:val="en-US"/>
        </w:rPr>
        <w:t>[5.1, 5.0, ..., 1.2, 1.1, ...]).</w:t>
      </w:r>
    </w:p>
    <w:p w14:paraId="6C0ABEA4" w14:textId="77777777" w:rsidR="008F67E4" w:rsidRPr="008F67E4" w:rsidRDefault="008F67E4" w:rsidP="008F67E4">
      <w:pPr>
        <w:numPr>
          <w:ilvl w:val="0"/>
          <w:numId w:val="21"/>
        </w:numPr>
      </w:pPr>
      <w:r w:rsidRPr="008F67E4">
        <w:lastRenderedPageBreak/>
        <w:t xml:space="preserve">Este vector se introduce como </w:t>
      </w:r>
      <w:r w:rsidRPr="008F67E4">
        <w:rPr>
          <w:b/>
          <w:bCs/>
        </w:rPr>
        <w:t>Entrada</w:t>
      </w:r>
      <w:r w:rsidRPr="008F67E4">
        <w:t xml:space="preserve"> a tu </w:t>
      </w:r>
      <w:r w:rsidRPr="008F67E4">
        <w:rPr>
          <w:b/>
          <w:bCs/>
        </w:rPr>
        <w:t>Red Neuronal</w:t>
      </w:r>
      <w:r w:rsidRPr="008F67E4">
        <w:t xml:space="preserve"> (</w:t>
      </w:r>
      <w:proofErr w:type="spellStart"/>
      <w:proofErr w:type="gramStart"/>
      <w:r w:rsidRPr="008F67E4">
        <w:t>model.tflite</w:t>
      </w:r>
      <w:proofErr w:type="spellEnd"/>
      <w:proofErr w:type="gramEnd"/>
      <w:r w:rsidRPr="008F67E4">
        <w:t>).</w:t>
      </w:r>
    </w:p>
    <w:p w14:paraId="734095F5" w14:textId="77777777" w:rsidR="008F67E4" w:rsidRPr="008F67E4" w:rsidRDefault="008F67E4" w:rsidP="008F67E4">
      <w:pPr>
        <w:numPr>
          <w:ilvl w:val="0"/>
          <w:numId w:val="21"/>
        </w:numPr>
        <w:rPr>
          <w:lang w:val="en-US"/>
        </w:rPr>
      </w:pPr>
      <w:r w:rsidRPr="008F67E4">
        <w:t xml:space="preserve">La Red Neuronal procesa los datos y genera una </w:t>
      </w:r>
      <w:r w:rsidRPr="008F67E4">
        <w:rPr>
          <w:b/>
          <w:bCs/>
        </w:rPr>
        <w:t>Salida</w:t>
      </w:r>
      <w:r w:rsidRPr="008F67E4">
        <w:t xml:space="preserve">: dos números que representan la velocidad de los motores (ej. </w:t>
      </w:r>
      <w:r w:rsidRPr="008F67E4">
        <w:rPr>
          <w:lang w:val="en-US"/>
        </w:rPr>
        <w:t xml:space="preserve">[110, 130] para </w:t>
      </w:r>
      <w:proofErr w:type="spellStart"/>
      <w:r w:rsidRPr="008F67E4">
        <w:rPr>
          <w:lang w:val="en-US"/>
        </w:rPr>
        <w:t>girar</w:t>
      </w:r>
      <w:proofErr w:type="spellEnd"/>
      <w:r w:rsidRPr="008F67E4">
        <w:rPr>
          <w:lang w:val="en-US"/>
        </w:rPr>
        <w:t xml:space="preserve"> </w:t>
      </w:r>
      <w:proofErr w:type="spellStart"/>
      <w:r w:rsidRPr="008F67E4">
        <w:rPr>
          <w:lang w:val="en-US"/>
        </w:rPr>
        <w:t>suavemente</w:t>
      </w:r>
      <w:proofErr w:type="spellEnd"/>
      <w:r w:rsidRPr="008F67E4">
        <w:rPr>
          <w:lang w:val="en-US"/>
        </w:rPr>
        <w:t xml:space="preserve"> a la </w:t>
      </w:r>
      <w:proofErr w:type="spellStart"/>
      <w:r w:rsidRPr="008F67E4">
        <w:rPr>
          <w:lang w:val="en-US"/>
        </w:rPr>
        <w:t>izquierda</w:t>
      </w:r>
      <w:proofErr w:type="spellEnd"/>
      <w:r w:rsidRPr="008F67E4">
        <w:rPr>
          <w:lang w:val="en-US"/>
        </w:rPr>
        <w:t>).</w:t>
      </w:r>
    </w:p>
    <w:p w14:paraId="0FC5C5ED" w14:textId="77777777" w:rsidR="008F67E4" w:rsidRPr="008F67E4" w:rsidRDefault="008F67E4" w:rsidP="008F67E4">
      <w:pPr>
        <w:rPr>
          <w:lang w:val="en-US"/>
        </w:rPr>
      </w:pPr>
      <w:r w:rsidRPr="008F67E4">
        <w:rPr>
          <w:b/>
          <w:bCs/>
          <w:lang w:val="en-US"/>
        </w:rPr>
        <w:t xml:space="preserve">4. </w:t>
      </w:r>
      <w:proofErr w:type="spellStart"/>
      <w:r w:rsidRPr="008F67E4">
        <w:rPr>
          <w:b/>
          <w:bCs/>
          <w:lang w:val="en-US"/>
        </w:rPr>
        <w:t>Comando</w:t>
      </w:r>
      <w:proofErr w:type="spellEnd"/>
      <w:r w:rsidRPr="008F67E4">
        <w:rPr>
          <w:b/>
          <w:bCs/>
          <w:lang w:val="en-US"/>
        </w:rPr>
        <w:t xml:space="preserve"> (Voz)</w:t>
      </w:r>
    </w:p>
    <w:p w14:paraId="3146DA8F" w14:textId="77777777" w:rsidR="008F67E4" w:rsidRPr="008F67E4" w:rsidRDefault="008F67E4" w:rsidP="008F67E4">
      <w:pPr>
        <w:numPr>
          <w:ilvl w:val="0"/>
          <w:numId w:val="22"/>
        </w:numPr>
      </w:pPr>
      <w:r w:rsidRPr="008F67E4">
        <w:t>Tu script de navegación toma la salida [110, 130].</w:t>
      </w:r>
    </w:p>
    <w:p w14:paraId="063B620A" w14:textId="77777777" w:rsidR="008F67E4" w:rsidRPr="008F67E4" w:rsidRDefault="008F67E4" w:rsidP="008F67E4">
      <w:pPr>
        <w:numPr>
          <w:ilvl w:val="0"/>
          <w:numId w:val="22"/>
        </w:numPr>
      </w:pPr>
      <w:r w:rsidRPr="008F67E4">
        <w:t xml:space="preserve">La formatea en el protocolo que definimos (ej. la cadena de texto </w:t>
      </w:r>
      <w:r w:rsidRPr="008F67E4">
        <w:rPr>
          <w:b/>
          <w:bCs/>
        </w:rPr>
        <w:t>&lt;M:110,130&gt;</w:t>
      </w:r>
      <w:r w:rsidRPr="008F67E4">
        <w:t>).</w:t>
      </w:r>
    </w:p>
    <w:p w14:paraId="2F2CD50D" w14:textId="77777777" w:rsidR="008F67E4" w:rsidRPr="008F67E4" w:rsidRDefault="008F67E4" w:rsidP="008F67E4">
      <w:pPr>
        <w:numPr>
          <w:ilvl w:val="0"/>
          <w:numId w:val="22"/>
        </w:numPr>
      </w:pPr>
      <w:r w:rsidRPr="008F67E4">
        <w:t xml:space="preserve">La </w:t>
      </w:r>
      <w:r w:rsidRPr="008F67E4">
        <w:rPr>
          <w:b/>
          <w:bCs/>
        </w:rPr>
        <w:t>Raspberry Pi</w:t>
      </w:r>
      <w:r w:rsidRPr="008F67E4">
        <w:t xml:space="preserve"> envía esta cadena de texto a través de sus pines </w:t>
      </w:r>
      <w:r w:rsidRPr="008F67E4">
        <w:rPr>
          <w:b/>
          <w:bCs/>
        </w:rPr>
        <w:t>UART (TX)</w:t>
      </w:r>
      <w:r w:rsidRPr="008F67E4">
        <w:t>.</w:t>
      </w:r>
    </w:p>
    <w:p w14:paraId="65F62F22" w14:textId="77777777" w:rsidR="008F67E4" w:rsidRPr="008F67E4" w:rsidRDefault="008F67E4" w:rsidP="008F67E4">
      <w:pPr>
        <w:rPr>
          <w:lang w:val="en-US"/>
        </w:rPr>
      </w:pPr>
      <w:r w:rsidRPr="008F67E4">
        <w:rPr>
          <w:b/>
          <w:bCs/>
          <w:lang w:val="en-US"/>
        </w:rPr>
        <w:t xml:space="preserve">5. </w:t>
      </w:r>
      <w:proofErr w:type="spellStart"/>
      <w:r w:rsidRPr="008F67E4">
        <w:rPr>
          <w:b/>
          <w:bCs/>
          <w:lang w:val="en-US"/>
        </w:rPr>
        <w:t>Recepción</w:t>
      </w:r>
      <w:proofErr w:type="spellEnd"/>
      <w:r w:rsidRPr="008F67E4">
        <w:rPr>
          <w:b/>
          <w:bCs/>
          <w:lang w:val="en-US"/>
        </w:rPr>
        <w:t xml:space="preserve"> (</w:t>
      </w:r>
      <w:proofErr w:type="spellStart"/>
      <w:r w:rsidRPr="008F67E4">
        <w:rPr>
          <w:b/>
          <w:bCs/>
          <w:lang w:val="en-US"/>
        </w:rPr>
        <w:t>Oídos</w:t>
      </w:r>
      <w:proofErr w:type="spellEnd"/>
      <w:r w:rsidRPr="008F67E4">
        <w:rPr>
          <w:b/>
          <w:bCs/>
          <w:lang w:val="en-US"/>
        </w:rPr>
        <w:t>)</w:t>
      </w:r>
    </w:p>
    <w:p w14:paraId="307B1C45" w14:textId="77777777" w:rsidR="008F67E4" w:rsidRPr="008F67E4" w:rsidRDefault="008F67E4" w:rsidP="008F67E4">
      <w:pPr>
        <w:numPr>
          <w:ilvl w:val="0"/>
          <w:numId w:val="23"/>
        </w:numPr>
      </w:pPr>
      <w:r w:rsidRPr="008F67E4">
        <w:t xml:space="preserve">El pin </w:t>
      </w:r>
      <w:r w:rsidRPr="008F67E4">
        <w:rPr>
          <w:b/>
          <w:bCs/>
        </w:rPr>
        <w:t>UART (RX)</w:t>
      </w:r>
      <w:r w:rsidRPr="008F67E4">
        <w:t xml:space="preserve"> del </w:t>
      </w:r>
      <w:r w:rsidRPr="008F67E4">
        <w:rPr>
          <w:b/>
          <w:bCs/>
        </w:rPr>
        <w:t>ESP32</w:t>
      </w:r>
      <w:r w:rsidRPr="008F67E4">
        <w:t xml:space="preserve"> recibe la cadena &lt;M:110,130&gt;.</w:t>
      </w:r>
    </w:p>
    <w:p w14:paraId="7DF852A3" w14:textId="77777777" w:rsidR="008F67E4" w:rsidRPr="008F67E4" w:rsidRDefault="008F67E4" w:rsidP="008F67E4">
      <w:pPr>
        <w:numPr>
          <w:ilvl w:val="0"/>
          <w:numId w:val="23"/>
        </w:numPr>
      </w:pPr>
      <w:r w:rsidRPr="008F67E4">
        <w:t>El código del ESP32 la lee, comprueba que el formato es correcto y extrae los números 110 (izquierda) y 130 (derecha).</w:t>
      </w:r>
    </w:p>
    <w:p w14:paraId="3A8733AC" w14:textId="77777777" w:rsidR="008F67E4" w:rsidRPr="008F67E4" w:rsidRDefault="008F67E4" w:rsidP="008F67E4">
      <w:pPr>
        <w:rPr>
          <w:lang w:val="en-US"/>
        </w:rPr>
      </w:pPr>
      <w:r w:rsidRPr="008F67E4">
        <w:rPr>
          <w:b/>
          <w:bCs/>
          <w:lang w:val="en-US"/>
        </w:rPr>
        <w:t xml:space="preserve">6. </w:t>
      </w:r>
      <w:proofErr w:type="spellStart"/>
      <w:r w:rsidRPr="008F67E4">
        <w:rPr>
          <w:b/>
          <w:bCs/>
          <w:lang w:val="en-US"/>
        </w:rPr>
        <w:t>Acción</w:t>
      </w:r>
      <w:proofErr w:type="spellEnd"/>
      <w:r w:rsidRPr="008F67E4">
        <w:rPr>
          <w:b/>
          <w:bCs/>
          <w:lang w:val="en-US"/>
        </w:rPr>
        <w:t xml:space="preserve"> (</w:t>
      </w:r>
      <w:proofErr w:type="spellStart"/>
      <w:r w:rsidRPr="008F67E4">
        <w:rPr>
          <w:b/>
          <w:bCs/>
          <w:lang w:val="en-US"/>
        </w:rPr>
        <w:t>Músculos</w:t>
      </w:r>
      <w:proofErr w:type="spellEnd"/>
      <w:r w:rsidRPr="008F67E4">
        <w:rPr>
          <w:b/>
          <w:bCs/>
          <w:lang w:val="en-US"/>
        </w:rPr>
        <w:t>)</w:t>
      </w:r>
    </w:p>
    <w:p w14:paraId="6FD61C15" w14:textId="77777777" w:rsidR="008F67E4" w:rsidRPr="008F67E4" w:rsidRDefault="008F67E4" w:rsidP="008F67E4">
      <w:pPr>
        <w:numPr>
          <w:ilvl w:val="0"/>
          <w:numId w:val="24"/>
        </w:numPr>
      </w:pPr>
      <w:r w:rsidRPr="008F67E4">
        <w:t xml:space="preserve">El </w:t>
      </w:r>
      <w:r w:rsidRPr="008F67E4">
        <w:rPr>
          <w:b/>
          <w:bCs/>
        </w:rPr>
        <w:t>ESP32</w:t>
      </w:r>
      <w:r w:rsidRPr="008F67E4">
        <w:t xml:space="preserve"> usa los valores 110 y 130 para ajustar las señales </w:t>
      </w:r>
      <w:r w:rsidRPr="008F67E4">
        <w:rPr>
          <w:b/>
          <w:bCs/>
        </w:rPr>
        <w:t>PWM</w:t>
      </w:r>
      <w:r w:rsidRPr="008F67E4">
        <w:t xml:space="preserve"> (modulación de ancho de pulso) que envía a los </w:t>
      </w:r>
      <w:r w:rsidRPr="008F67E4">
        <w:rPr>
          <w:i/>
          <w:iCs/>
        </w:rPr>
        <w:t>drivers</w:t>
      </w:r>
      <w:r w:rsidRPr="008F67E4">
        <w:t xml:space="preserve"> de los motores.</w:t>
      </w:r>
    </w:p>
    <w:p w14:paraId="0400403A" w14:textId="77777777" w:rsidR="008F67E4" w:rsidRPr="008F67E4" w:rsidRDefault="008F67E4" w:rsidP="008F67E4">
      <w:pPr>
        <w:numPr>
          <w:ilvl w:val="0"/>
          <w:numId w:val="24"/>
        </w:numPr>
      </w:pPr>
      <w:r w:rsidRPr="008F67E4">
        <w:t>Los motores giran a las velocidades especificadas, moviendo el robot.</w:t>
      </w:r>
    </w:p>
    <w:p w14:paraId="18ACA872" w14:textId="77777777" w:rsidR="008F67E4" w:rsidRPr="008F67E4" w:rsidRDefault="008F67E4" w:rsidP="008F67E4">
      <w:pPr>
        <w:rPr>
          <w:lang w:val="en-US"/>
        </w:rPr>
      </w:pPr>
      <w:r w:rsidRPr="008F67E4">
        <w:rPr>
          <w:b/>
          <w:bCs/>
          <w:lang w:val="en-US"/>
        </w:rPr>
        <w:t xml:space="preserve">7. </w:t>
      </w:r>
      <w:proofErr w:type="spellStart"/>
      <w:r w:rsidRPr="008F67E4">
        <w:rPr>
          <w:b/>
          <w:bCs/>
          <w:lang w:val="en-US"/>
        </w:rPr>
        <w:t>Repetición</w:t>
      </w:r>
      <w:proofErr w:type="spellEnd"/>
      <w:r w:rsidRPr="008F67E4">
        <w:rPr>
          <w:b/>
          <w:bCs/>
          <w:lang w:val="en-US"/>
        </w:rPr>
        <w:t xml:space="preserve"> (El </w:t>
      </w:r>
      <w:proofErr w:type="spellStart"/>
      <w:r w:rsidRPr="008F67E4">
        <w:rPr>
          <w:b/>
          <w:bCs/>
          <w:lang w:val="en-US"/>
        </w:rPr>
        <w:t>Bucle</w:t>
      </w:r>
      <w:proofErr w:type="spellEnd"/>
      <w:r w:rsidRPr="008F67E4">
        <w:rPr>
          <w:b/>
          <w:bCs/>
          <w:lang w:val="en-US"/>
        </w:rPr>
        <w:t>)</w:t>
      </w:r>
    </w:p>
    <w:p w14:paraId="32C6D9CF" w14:textId="77777777" w:rsidR="008F67E4" w:rsidRPr="008F67E4" w:rsidRDefault="008F67E4" w:rsidP="008F67E4">
      <w:pPr>
        <w:numPr>
          <w:ilvl w:val="0"/>
          <w:numId w:val="25"/>
        </w:numPr>
      </w:pPr>
      <w:r w:rsidRPr="008F67E4">
        <w:t xml:space="preserve">El </w:t>
      </w:r>
      <w:proofErr w:type="spellStart"/>
      <w:r w:rsidRPr="008F67E4">
        <w:t>Lidar</w:t>
      </w:r>
      <w:proofErr w:type="spellEnd"/>
      <w:r w:rsidRPr="008F67E4">
        <w:t xml:space="preserve"> completa otra vuelta, se publica un nuevo /</w:t>
      </w:r>
      <w:proofErr w:type="spellStart"/>
      <w:r w:rsidRPr="008F67E4">
        <w:t>scan</w:t>
      </w:r>
      <w:proofErr w:type="spellEnd"/>
      <w:r w:rsidRPr="008F67E4">
        <w:t xml:space="preserve"> y todo el ciclo (Pasos 2 al 6) se repite.</w:t>
      </w:r>
    </w:p>
    <w:p w14:paraId="119E9D1D" w14:textId="77777777" w:rsidR="008F67E4" w:rsidRPr="008F67E4" w:rsidRDefault="008F67E4" w:rsidP="008F67E4">
      <w:pPr>
        <w:numPr>
          <w:ilvl w:val="0"/>
          <w:numId w:val="25"/>
        </w:numPr>
      </w:pPr>
      <w:r w:rsidRPr="008F67E4">
        <w:t xml:space="preserve">Esto sucede aproximadamente </w:t>
      </w:r>
      <w:r w:rsidRPr="008F67E4">
        <w:rPr>
          <w:b/>
          <w:bCs/>
        </w:rPr>
        <w:t>10 veces por segundo</w:t>
      </w:r>
      <w:r w:rsidRPr="008F67E4">
        <w:t>, permitiendo al robot reaccionar y conducir de forma fluida.</w:t>
      </w:r>
    </w:p>
    <w:p w14:paraId="0CFE1CE2" w14:textId="77777777" w:rsidR="008F67E4" w:rsidRPr="008F67E4" w:rsidRDefault="008F67E4" w:rsidP="008F67E4">
      <w:pPr>
        <w:rPr>
          <w:lang w:val="en-US"/>
        </w:rPr>
      </w:pPr>
      <w:r w:rsidRPr="008F67E4">
        <w:rPr>
          <w:lang w:val="en-US"/>
        </w:rPr>
        <w:pict w14:anchorId="147BED66">
          <v:rect id="_x0000_i1025" style="width:0;height:1.5pt" o:hralign="center" o:hrstd="t" o:hr="t" fillcolor="#a0a0a0" stroked="f"/>
        </w:pict>
      </w:r>
    </w:p>
    <w:p w14:paraId="0BA6B830" w14:textId="77777777" w:rsidR="008F67E4" w:rsidRPr="008F67E4" w:rsidRDefault="008F67E4" w:rsidP="008F67E4">
      <w:pPr>
        <w:rPr>
          <w:b/>
          <w:bCs/>
        </w:rPr>
      </w:pPr>
      <w:r w:rsidRPr="008F67E4">
        <w:rPr>
          <w:b/>
          <w:bCs/>
        </w:rPr>
        <w:t>Resumen del Flujo de Datos</w:t>
      </w:r>
    </w:p>
    <w:p w14:paraId="15F4B1C0" w14:textId="77777777" w:rsidR="008F67E4" w:rsidRPr="008F67E4" w:rsidRDefault="008F67E4" w:rsidP="008F67E4">
      <w:r w:rsidRPr="008F67E4">
        <w:t>Aquí tienes un resumen simplificado del flujo de datos en la Fase Autónoma:</w:t>
      </w:r>
    </w:p>
    <w:p w14:paraId="6753E1F2" w14:textId="77777777" w:rsidR="008F67E4" w:rsidRPr="008F67E4" w:rsidRDefault="008F67E4" w:rsidP="008F67E4">
      <w:r w:rsidRPr="008F67E4">
        <w:rPr>
          <w:b/>
          <w:bCs/>
        </w:rPr>
        <w:t>LIDAR</w:t>
      </w:r>
      <w:r w:rsidRPr="008F67E4">
        <w:t xml:space="preserve">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[USB]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</w:t>
      </w:r>
      <w:r w:rsidRPr="008F67E4">
        <w:rPr>
          <w:b/>
          <w:bCs/>
        </w:rPr>
        <w:t>RASPBERRY PI</w:t>
      </w:r>
      <w:r w:rsidRPr="008F67E4">
        <w:t xml:space="preserve">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[ROS 2 </w:t>
      </w:r>
      <w:proofErr w:type="spellStart"/>
      <w:r w:rsidRPr="008F67E4">
        <w:t>Topic</w:t>
      </w:r>
      <w:proofErr w:type="spellEnd"/>
      <w:r w:rsidRPr="008F67E4">
        <w:t>: /</w:t>
      </w:r>
      <w:proofErr w:type="spellStart"/>
      <w:r w:rsidRPr="008F67E4">
        <w:t>scan</w:t>
      </w:r>
      <w:proofErr w:type="spellEnd"/>
      <w:r w:rsidRPr="008F67E4">
        <w:t xml:space="preserve">]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</w:t>
      </w:r>
      <w:r w:rsidRPr="008F67E4">
        <w:rPr>
          <w:b/>
          <w:bCs/>
        </w:rPr>
        <w:t>RED NEURONAL</w:t>
      </w:r>
      <w:r w:rsidRPr="008F67E4">
        <w:t xml:space="preserve">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[Predicción: 110,130]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[UART: "&lt;M:110,130&gt;"]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</w:t>
      </w:r>
      <w:r w:rsidRPr="008F67E4">
        <w:rPr>
          <w:b/>
          <w:bCs/>
        </w:rPr>
        <w:t>ESP32</w:t>
      </w:r>
      <w:r w:rsidRPr="008F67E4">
        <w:t xml:space="preserve">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[PWM]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</w:t>
      </w:r>
      <w:r w:rsidRPr="008F67E4">
        <w:rPr>
          <w:b/>
          <w:bCs/>
        </w:rPr>
        <w:t>DRIVERS DE MOTOR</w:t>
      </w:r>
      <w:r w:rsidRPr="008F67E4">
        <w:t xml:space="preserve"> </w:t>
      </w:r>
      <w:r w:rsidRPr="008F67E4">
        <w:rPr>
          <w:rFonts w:ascii="Segoe UI Emoji" w:hAnsi="Segoe UI Emoji" w:cs="Segoe UI Emoji"/>
        </w:rPr>
        <w:t>➡</w:t>
      </w:r>
      <w:r w:rsidRPr="008F67E4">
        <w:rPr>
          <w:rFonts w:ascii="Segoe UI Emoji" w:hAnsi="Segoe UI Emoji" w:cs="Segoe UI Emoji"/>
          <w:lang w:val="en-US"/>
        </w:rPr>
        <w:t>️</w:t>
      </w:r>
      <w:r w:rsidRPr="008F67E4">
        <w:t xml:space="preserve"> </w:t>
      </w:r>
      <w:r w:rsidRPr="008F67E4">
        <w:rPr>
          <w:b/>
          <w:bCs/>
        </w:rPr>
        <w:t>MOTORE</w:t>
      </w:r>
    </w:p>
    <w:p w14:paraId="008A444D" w14:textId="77777777" w:rsidR="008F67E4" w:rsidRDefault="008F67E4" w:rsidP="0064462F"/>
    <w:p w14:paraId="6F999065" w14:textId="77777777" w:rsidR="00D40540" w:rsidRDefault="00D40540" w:rsidP="00D40540">
      <w:pPr>
        <w:pStyle w:val="Heading2"/>
      </w:pPr>
    </w:p>
    <w:p w14:paraId="47A14F2B" w14:textId="04FD7460" w:rsidR="00D40540" w:rsidRPr="00D40540" w:rsidRDefault="00D40540" w:rsidP="00D40540">
      <w:pPr>
        <w:pStyle w:val="Heading2"/>
      </w:pPr>
      <w:proofErr w:type="spellStart"/>
      <w:r>
        <w:t>Preparacon</w:t>
      </w:r>
      <w:proofErr w:type="spellEnd"/>
      <w:r>
        <w:t xml:space="preserve"> de corrida</w:t>
      </w:r>
    </w:p>
    <w:p w14:paraId="1266F2C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pict w14:anchorId="5A294884">
          <v:rect id="_x0000_i1056" style="width:0;height:1.5pt" o:hralign="center" o:hrstd="t" o:hrnoshade="t" o:hr="t" fillcolor="gray" stroked="f"/>
        </w:pict>
      </w:r>
    </w:p>
    <w:p w14:paraId="127C5AB8" w14:textId="77777777" w:rsidR="00D40540" w:rsidRPr="00D40540" w:rsidRDefault="00D40540" w:rsidP="00D40540">
      <w:pPr>
        <w:rPr>
          <w:b/>
          <w:bCs/>
        </w:rPr>
      </w:pPr>
      <w:r w:rsidRPr="00D40540">
        <w:rPr>
          <w:b/>
          <w:bCs/>
        </w:rPr>
        <w:t>Fase 1: Preparación (Se hace una sola vez)</w:t>
      </w:r>
    </w:p>
    <w:p w14:paraId="47B0EE94" w14:textId="77777777" w:rsidR="00D40540" w:rsidRPr="00D40540" w:rsidRDefault="00D40540" w:rsidP="00D40540">
      <w:pPr>
        <w:rPr>
          <w:lang w:val="en-US"/>
        </w:rPr>
      </w:pPr>
      <w:r w:rsidRPr="00D40540">
        <w:rPr>
          <w:b/>
          <w:bCs/>
          <w:lang w:val="en-US"/>
        </w:rPr>
        <w:t xml:space="preserve">1. En </w:t>
      </w:r>
      <w:proofErr w:type="spellStart"/>
      <w:r w:rsidRPr="00D40540">
        <w:rPr>
          <w:b/>
          <w:bCs/>
          <w:lang w:val="en-US"/>
        </w:rPr>
        <w:t>el</w:t>
      </w:r>
      <w:proofErr w:type="spellEnd"/>
      <w:r w:rsidRPr="00D40540">
        <w:rPr>
          <w:b/>
          <w:bCs/>
          <w:lang w:val="en-US"/>
        </w:rPr>
        <w:t xml:space="preserve"> ESP32 (</w:t>
      </w:r>
      <w:proofErr w:type="spellStart"/>
      <w:r w:rsidRPr="00D40540">
        <w:rPr>
          <w:b/>
          <w:bCs/>
          <w:lang w:val="en-US"/>
        </w:rPr>
        <w:t>Esclavo</w:t>
      </w:r>
      <w:proofErr w:type="spellEnd"/>
      <w:r w:rsidRPr="00D40540">
        <w:rPr>
          <w:b/>
          <w:bCs/>
          <w:lang w:val="en-US"/>
        </w:rPr>
        <w:t>):</w:t>
      </w:r>
    </w:p>
    <w:p w14:paraId="69BD8445" w14:textId="77777777" w:rsidR="00D40540" w:rsidRPr="00D40540" w:rsidRDefault="00D40540" w:rsidP="00D40540">
      <w:pPr>
        <w:numPr>
          <w:ilvl w:val="0"/>
          <w:numId w:val="26"/>
        </w:numPr>
      </w:pPr>
      <w:r w:rsidRPr="00D40540">
        <w:rPr>
          <w:b/>
          <w:bCs/>
        </w:rPr>
        <w:t>Acción:</w:t>
      </w:r>
      <w:r w:rsidRPr="00D40540">
        <w:t xml:space="preserve"> Carga (Flashea) el </w:t>
      </w:r>
      <w:proofErr w:type="spellStart"/>
      <w:r w:rsidRPr="00D40540">
        <w:rPr>
          <w:b/>
          <w:bCs/>
        </w:rPr>
        <w:t>main.ino</w:t>
      </w:r>
      <w:proofErr w:type="spellEnd"/>
      <w:r w:rsidRPr="00D40540">
        <w:t xml:space="preserve"> que te proporcioné (el que escucha por </w:t>
      </w:r>
      <w:proofErr w:type="spellStart"/>
      <w:r w:rsidRPr="00D40540">
        <w:t>SerialPi</w:t>
      </w:r>
      <w:proofErr w:type="spellEnd"/>
      <w:r w:rsidRPr="00D40540">
        <w:t xml:space="preserve"> en el UART 2).</w:t>
      </w:r>
    </w:p>
    <w:p w14:paraId="26884979" w14:textId="77777777" w:rsidR="00D40540" w:rsidRPr="00D40540" w:rsidRDefault="00D40540" w:rsidP="00D40540">
      <w:pPr>
        <w:numPr>
          <w:ilvl w:val="0"/>
          <w:numId w:val="26"/>
        </w:numPr>
      </w:pPr>
      <w:r w:rsidRPr="00D40540">
        <w:rPr>
          <w:b/>
          <w:bCs/>
        </w:rPr>
        <w:t>Asegúrate:</w:t>
      </w:r>
      <w:r w:rsidRPr="00D40540">
        <w:t xml:space="preserve"> De que todas tus librerías (</w:t>
      </w:r>
      <w:proofErr w:type="spellStart"/>
      <w:r w:rsidRPr="00D40540">
        <w:t>motorControl.h</w:t>
      </w:r>
      <w:proofErr w:type="spellEnd"/>
      <w:r w:rsidRPr="00D40540">
        <w:t xml:space="preserve">, </w:t>
      </w:r>
      <w:proofErr w:type="spellStart"/>
      <w:r w:rsidRPr="00D40540">
        <w:t>Control_Recoleccion.h</w:t>
      </w:r>
      <w:proofErr w:type="spellEnd"/>
      <w:r w:rsidRPr="00D40540">
        <w:t xml:space="preserve">, etc.) estén en la misma carpeta o en la carpeta </w:t>
      </w:r>
      <w:proofErr w:type="spellStart"/>
      <w:r w:rsidRPr="00D40540">
        <w:t>src</w:t>
      </w:r>
      <w:proofErr w:type="spellEnd"/>
      <w:r w:rsidRPr="00D40540">
        <w:t xml:space="preserve"> de tu proyecto de Arduino/</w:t>
      </w:r>
      <w:proofErr w:type="spellStart"/>
      <w:r w:rsidRPr="00D40540">
        <w:t>PlatformIO</w:t>
      </w:r>
      <w:proofErr w:type="spellEnd"/>
      <w:r w:rsidRPr="00D40540">
        <w:t>.</w:t>
      </w:r>
    </w:p>
    <w:p w14:paraId="55776AD7" w14:textId="77777777" w:rsidR="00D40540" w:rsidRPr="00D40540" w:rsidRDefault="00D40540" w:rsidP="00D40540">
      <w:r w:rsidRPr="00D40540">
        <w:rPr>
          <w:b/>
          <w:bCs/>
        </w:rPr>
        <w:t>2. En la Raspberry Pi (Maestro):</w:t>
      </w:r>
    </w:p>
    <w:p w14:paraId="614AA9AC" w14:textId="77777777" w:rsidR="00D40540" w:rsidRPr="00D40540" w:rsidRDefault="00D40540" w:rsidP="00D40540">
      <w:pPr>
        <w:numPr>
          <w:ilvl w:val="0"/>
          <w:numId w:val="27"/>
        </w:numPr>
      </w:pPr>
      <w:r w:rsidRPr="00D40540">
        <w:rPr>
          <w:b/>
          <w:bCs/>
        </w:rPr>
        <w:t>Acción:</w:t>
      </w:r>
      <w:r w:rsidRPr="00D40540">
        <w:t xml:space="preserve"> Copia todos tus scripts de Python (master_controller.py, data_logger.py, navigation_node.py) a tu </w:t>
      </w:r>
      <w:proofErr w:type="spellStart"/>
      <w:r w:rsidRPr="00D40540">
        <w:t>workspace</w:t>
      </w:r>
      <w:proofErr w:type="spellEnd"/>
      <w:r w:rsidRPr="00D40540">
        <w:t xml:space="preserve"> de ROS 2.</w:t>
      </w:r>
    </w:p>
    <w:p w14:paraId="085C1716" w14:textId="77777777" w:rsidR="00D40540" w:rsidRPr="00D40540" w:rsidRDefault="00D40540" w:rsidP="00D40540">
      <w:pPr>
        <w:numPr>
          <w:ilvl w:val="1"/>
          <w:numId w:val="27"/>
        </w:numPr>
      </w:pPr>
      <w:r w:rsidRPr="00D40540">
        <w:rPr>
          <w:b/>
          <w:bCs/>
        </w:rPr>
        <w:t>Ubicación:</w:t>
      </w:r>
      <w:r w:rsidRPr="00D40540">
        <w:t xml:space="preserve"> ~/ros2_ws/</w:t>
      </w:r>
      <w:proofErr w:type="spellStart"/>
      <w:r w:rsidRPr="00D40540">
        <w:t>src</w:t>
      </w:r>
      <w:proofErr w:type="spellEnd"/>
      <w:r w:rsidRPr="00D40540">
        <w:t>/</w:t>
      </w:r>
      <w:proofErr w:type="spellStart"/>
      <w:r w:rsidRPr="00D40540">
        <w:t>mi_paquete</w:t>
      </w:r>
      <w:proofErr w:type="spellEnd"/>
      <w:r w:rsidRPr="00D40540">
        <w:t>/</w:t>
      </w:r>
      <w:proofErr w:type="spellStart"/>
      <w:r w:rsidRPr="00D40540">
        <w:t>mi_paquete</w:t>
      </w:r>
      <w:proofErr w:type="spellEnd"/>
      <w:r w:rsidRPr="00D40540">
        <w:t>/ (o como se llame tu paquete).</w:t>
      </w:r>
    </w:p>
    <w:p w14:paraId="4FEE542C" w14:textId="77777777" w:rsidR="00D40540" w:rsidRPr="00D40540" w:rsidRDefault="00D40540" w:rsidP="00D40540">
      <w:pPr>
        <w:numPr>
          <w:ilvl w:val="0"/>
          <w:numId w:val="27"/>
        </w:numPr>
      </w:pPr>
      <w:r w:rsidRPr="00D40540">
        <w:rPr>
          <w:b/>
          <w:bCs/>
        </w:rPr>
        <w:t>Acción:</w:t>
      </w:r>
      <w:r w:rsidRPr="00D40540">
        <w:t xml:space="preserve"> Copia el archivo del modelo entrenado (</w:t>
      </w:r>
      <w:proofErr w:type="spellStart"/>
      <w:r w:rsidRPr="00D40540">
        <w:t>navigation_</w:t>
      </w:r>
      <w:proofErr w:type="gramStart"/>
      <w:r w:rsidRPr="00D40540">
        <w:t>model.tflite</w:t>
      </w:r>
      <w:proofErr w:type="spellEnd"/>
      <w:proofErr w:type="gramEnd"/>
      <w:r w:rsidRPr="00D40540">
        <w:t>) a esa misma carpeta.</w:t>
      </w:r>
    </w:p>
    <w:p w14:paraId="05200A22" w14:textId="77777777" w:rsidR="00D40540" w:rsidRPr="00D40540" w:rsidRDefault="00D40540" w:rsidP="00D40540">
      <w:pPr>
        <w:numPr>
          <w:ilvl w:val="0"/>
          <w:numId w:val="27"/>
        </w:numPr>
      </w:pPr>
      <w:r w:rsidRPr="00D40540">
        <w:rPr>
          <w:b/>
          <w:bCs/>
        </w:rPr>
        <w:t>Acción:</w:t>
      </w:r>
      <w:r w:rsidRPr="00D40540">
        <w:t xml:space="preserve"> Instala el </w:t>
      </w:r>
      <w:proofErr w:type="spellStart"/>
      <w:r w:rsidRPr="00D40540">
        <w:t>runtime</w:t>
      </w:r>
      <w:proofErr w:type="spellEnd"/>
      <w:r w:rsidRPr="00D40540">
        <w:t xml:space="preserve"> de </w:t>
      </w:r>
      <w:proofErr w:type="spellStart"/>
      <w:r w:rsidRPr="00D40540">
        <w:t>TensorFlow</w:t>
      </w:r>
      <w:proofErr w:type="spellEnd"/>
      <w:r w:rsidRPr="00D40540">
        <w:t xml:space="preserve"> Lite en la Pi:</w:t>
      </w:r>
    </w:p>
    <w:p w14:paraId="39316E47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38606EEA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 xml:space="preserve">pip install </w:t>
      </w:r>
      <w:proofErr w:type="spellStart"/>
      <w:r w:rsidRPr="00D40540">
        <w:rPr>
          <w:lang w:val="en-US"/>
        </w:rPr>
        <w:t>tflite</w:t>
      </w:r>
      <w:proofErr w:type="spellEnd"/>
      <w:r w:rsidRPr="00D40540">
        <w:rPr>
          <w:lang w:val="en-US"/>
        </w:rPr>
        <w:t>-runtime</w:t>
      </w:r>
    </w:p>
    <w:p w14:paraId="668BC7AB" w14:textId="77777777" w:rsidR="00D40540" w:rsidRPr="00D40540" w:rsidRDefault="00D40540" w:rsidP="00D40540">
      <w:pPr>
        <w:numPr>
          <w:ilvl w:val="0"/>
          <w:numId w:val="27"/>
        </w:numPr>
      </w:pPr>
      <w:r w:rsidRPr="00D40540">
        <w:rPr>
          <w:b/>
          <w:bCs/>
        </w:rPr>
        <w:t>Acción:</w:t>
      </w:r>
      <w:r w:rsidRPr="00D40540">
        <w:t xml:space="preserve"> Compila tu </w:t>
      </w:r>
      <w:proofErr w:type="spellStart"/>
      <w:r w:rsidRPr="00D40540">
        <w:t>workspace</w:t>
      </w:r>
      <w:proofErr w:type="spellEnd"/>
      <w:r w:rsidRPr="00D40540">
        <w:t xml:space="preserve"> para que ROS "encuentre" tus nuevos scripts:</w:t>
      </w:r>
    </w:p>
    <w:p w14:paraId="1B77E1F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612450FD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cd ~/ros2_ws</w:t>
      </w:r>
    </w:p>
    <w:p w14:paraId="4943E3B5" w14:textId="77777777" w:rsidR="00D40540" w:rsidRPr="00D40540" w:rsidRDefault="00D40540" w:rsidP="00D40540">
      <w:pPr>
        <w:rPr>
          <w:lang w:val="en-US"/>
        </w:rPr>
      </w:pPr>
      <w:proofErr w:type="spellStart"/>
      <w:r w:rsidRPr="00D40540">
        <w:rPr>
          <w:lang w:val="en-US"/>
        </w:rPr>
        <w:t>colcon</w:t>
      </w:r>
      <w:proofErr w:type="spellEnd"/>
      <w:r w:rsidRPr="00D40540">
        <w:rPr>
          <w:lang w:val="en-US"/>
        </w:rPr>
        <w:t xml:space="preserve"> build</w:t>
      </w:r>
    </w:p>
    <w:p w14:paraId="4C8382E0" w14:textId="77777777" w:rsidR="00D40540" w:rsidRPr="00D40540" w:rsidRDefault="00D40540" w:rsidP="00D40540">
      <w:pPr>
        <w:rPr>
          <w:lang w:val="en-US"/>
        </w:rPr>
      </w:pPr>
      <w:r w:rsidRPr="00D40540">
        <w:rPr>
          <w:b/>
          <w:bCs/>
          <w:lang w:val="en-US"/>
        </w:rPr>
        <w:t xml:space="preserve">3. </w:t>
      </w:r>
      <w:proofErr w:type="spellStart"/>
      <w:r w:rsidRPr="00D40540">
        <w:rPr>
          <w:b/>
          <w:bCs/>
          <w:lang w:val="en-US"/>
        </w:rPr>
        <w:t>Conexiones</w:t>
      </w:r>
      <w:proofErr w:type="spellEnd"/>
      <w:r w:rsidRPr="00D40540">
        <w:rPr>
          <w:b/>
          <w:bCs/>
          <w:lang w:val="en-US"/>
        </w:rPr>
        <w:t xml:space="preserve"> </w:t>
      </w:r>
      <w:proofErr w:type="spellStart"/>
      <w:r w:rsidRPr="00D40540">
        <w:rPr>
          <w:b/>
          <w:bCs/>
          <w:lang w:val="en-US"/>
        </w:rPr>
        <w:t>Físicas</w:t>
      </w:r>
      <w:proofErr w:type="spellEnd"/>
      <w:r w:rsidRPr="00D40540">
        <w:rPr>
          <w:b/>
          <w:bCs/>
          <w:lang w:val="en-US"/>
        </w:rPr>
        <w:t>:</w:t>
      </w:r>
    </w:p>
    <w:p w14:paraId="6C40A955" w14:textId="77777777" w:rsidR="00D40540" w:rsidRPr="00D40540" w:rsidRDefault="00D40540" w:rsidP="00D40540">
      <w:pPr>
        <w:numPr>
          <w:ilvl w:val="0"/>
          <w:numId w:val="28"/>
        </w:numPr>
      </w:pPr>
      <w:r w:rsidRPr="00D40540">
        <w:t xml:space="preserve">Conecta el </w:t>
      </w:r>
      <w:proofErr w:type="spellStart"/>
      <w:r w:rsidRPr="00D40540">
        <w:rPr>
          <w:b/>
          <w:bCs/>
        </w:rPr>
        <w:t>Lidar</w:t>
      </w:r>
      <w:proofErr w:type="spellEnd"/>
      <w:r w:rsidRPr="00D40540">
        <w:t xml:space="preserve"> a un puerto USB de la Pi.</w:t>
      </w:r>
    </w:p>
    <w:p w14:paraId="07AD198B" w14:textId="77777777" w:rsidR="00D40540" w:rsidRPr="00D40540" w:rsidRDefault="00D40540" w:rsidP="00D40540">
      <w:pPr>
        <w:numPr>
          <w:ilvl w:val="0"/>
          <w:numId w:val="28"/>
        </w:numPr>
      </w:pPr>
      <w:r w:rsidRPr="00D40540">
        <w:t xml:space="preserve">Conecta el </w:t>
      </w:r>
      <w:r w:rsidRPr="00D40540">
        <w:rPr>
          <w:b/>
          <w:bCs/>
        </w:rPr>
        <w:t>ESP32</w:t>
      </w:r>
      <w:r w:rsidRPr="00D40540">
        <w:t xml:space="preserve"> a la Pi por </w:t>
      </w:r>
      <w:r w:rsidRPr="00D40540">
        <w:rPr>
          <w:b/>
          <w:bCs/>
        </w:rPr>
        <w:t>UART</w:t>
      </w:r>
      <w:r w:rsidRPr="00D40540">
        <w:t xml:space="preserve"> (GND-GND, Pi TX -&gt; ESP32 RX2, Pi RX -&gt; ESP32 TX2).</w:t>
      </w:r>
    </w:p>
    <w:p w14:paraId="16B9A01F" w14:textId="77777777" w:rsidR="00D40540" w:rsidRPr="00D40540" w:rsidRDefault="00D40540" w:rsidP="00D40540">
      <w:pPr>
        <w:numPr>
          <w:ilvl w:val="0"/>
          <w:numId w:val="28"/>
        </w:numPr>
      </w:pPr>
      <w:r w:rsidRPr="00D40540">
        <w:lastRenderedPageBreak/>
        <w:t xml:space="preserve">Conecta los </w:t>
      </w:r>
      <w:r w:rsidRPr="00D40540">
        <w:rPr>
          <w:b/>
          <w:bCs/>
        </w:rPr>
        <w:t>Drivers de Motor</w:t>
      </w:r>
      <w:r w:rsidRPr="00D40540">
        <w:t xml:space="preserve">, </w:t>
      </w:r>
      <w:r w:rsidRPr="00D40540">
        <w:rPr>
          <w:b/>
          <w:bCs/>
        </w:rPr>
        <w:t>Actuadores</w:t>
      </w:r>
      <w:r w:rsidRPr="00D40540">
        <w:t xml:space="preserve"> (bombas, cepillos) y </w:t>
      </w:r>
      <w:proofErr w:type="spellStart"/>
      <w:r w:rsidRPr="00D40540">
        <w:rPr>
          <w:b/>
          <w:bCs/>
        </w:rPr>
        <w:t>Encoders</w:t>
      </w:r>
      <w:proofErr w:type="spellEnd"/>
      <w:r w:rsidRPr="00D40540">
        <w:t xml:space="preserve"> al ESP32 según tus </w:t>
      </w:r>
      <w:proofErr w:type="gramStart"/>
      <w:r w:rsidRPr="00D40540">
        <w:t>archivos .</w:t>
      </w:r>
      <w:proofErr w:type="gramEnd"/>
      <w:r w:rsidRPr="00D40540">
        <w:t>h.</w:t>
      </w:r>
    </w:p>
    <w:p w14:paraId="6A4088B2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pict w14:anchorId="7CCFE031">
          <v:rect id="_x0000_i1057" style="width:0;height:1.5pt" o:hralign="center" o:hrstd="t" o:hrnoshade="t" o:hr="t" fillcolor="gray" stroked="f"/>
        </w:pict>
      </w:r>
    </w:p>
    <w:p w14:paraId="48C900C9" w14:textId="77777777" w:rsidR="00D40540" w:rsidRPr="00D40540" w:rsidRDefault="00D40540" w:rsidP="00D40540">
      <w:pPr>
        <w:rPr>
          <w:b/>
          <w:bCs/>
        </w:rPr>
      </w:pPr>
      <w:r w:rsidRPr="00D40540">
        <w:rPr>
          <w:b/>
          <w:bCs/>
        </w:rPr>
        <w:t>Fase 2: Mapeo con SLAM (Opcional, pero recomendado)</w:t>
      </w:r>
    </w:p>
    <w:p w14:paraId="622FFCFA" w14:textId="77777777" w:rsidR="00D40540" w:rsidRPr="00D40540" w:rsidRDefault="00D40540" w:rsidP="00D40540">
      <w:r w:rsidRPr="00D40540">
        <w:t>Si quieres que tu robot sepa dónde está (localización), necesitas un mapa.</w:t>
      </w:r>
    </w:p>
    <w:p w14:paraId="6608FA7B" w14:textId="77777777" w:rsidR="00D40540" w:rsidRPr="00D40540" w:rsidRDefault="00D40540" w:rsidP="00D40540">
      <w:pPr>
        <w:numPr>
          <w:ilvl w:val="0"/>
          <w:numId w:val="29"/>
        </w:numPr>
      </w:pPr>
      <w:r w:rsidRPr="00D40540">
        <w:rPr>
          <w:b/>
          <w:bCs/>
        </w:rPr>
        <w:t>Terminal 1 (Pi):</w:t>
      </w:r>
      <w:r w:rsidRPr="00D40540">
        <w:t xml:space="preserve"> Lanza el </w:t>
      </w:r>
      <w:proofErr w:type="gramStart"/>
      <w:r w:rsidRPr="00D40540">
        <w:t>driver</w:t>
      </w:r>
      <w:proofErr w:type="gramEnd"/>
      <w:r w:rsidRPr="00D40540">
        <w:t xml:space="preserve"> del </w:t>
      </w:r>
      <w:proofErr w:type="spellStart"/>
      <w:r w:rsidRPr="00D40540">
        <w:t>Lidar</w:t>
      </w:r>
      <w:proofErr w:type="spellEnd"/>
      <w:r w:rsidRPr="00D40540">
        <w:t xml:space="preserve"> (asumiendo ROS 1 </w:t>
      </w:r>
      <w:proofErr w:type="spellStart"/>
      <w:r w:rsidRPr="00D40540">
        <w:t>Noetic</w:t>
      </w:r>
      <w:proofErr w:type="spellEnd"/>
      <w:r w:rsidRPr="00D40540">
        <w:t xml:space="preserve"> por tu OS de 32 bits).</w:t>
      </w:r>
    </w:p>
    <w:p w14:paraId="017E1D99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5E42330C" w14:textId="77777777" w:rsidR="00D40540" w:rsidRPr="00D40540" w:rsidRDefault="00D40540" w:rsidP="00D40540">
      <w:pPr>
        <w:rPr>
          <w:lang w:val="en-US"/>
        </w:rPr>
      </w:pPr>
      <w:proofErr w:type="spellStart"/>
      <w:r w:rsidRPr="00D40540">
        <w:rPr>
          <w:lang w:val="en-US"/>
        </w:rPr>
        <w:t>roslaunch</w:t>
      </w:r>
      <w:proofErr w:type="spellEnd"/>
      <w:r w:rsidRPr="00D40540">
        <w:rPr>
          <w:lang w:val="en-US"/>
        </w:rPr>
        <w:t xml:space="preserve"> </w:t>
      </w:r>
      <w:proofErr w:type="spellStart"/>
      <w:r w:rsidRPr="00D40540">
        <w:rPr>
          <w:lang w:val="en-US"/>
        </w:rPr>
        <w:t>ydlidar_ros</w:t>
      </w:r>
      <w:proofErr w:type="spellEnd"/>
      <w:r w:rsidRPr="00D40540">
        <w:rPr>
          <w:lang w:val="en-US"/>
        </w:rPr>
        <w:t xml:space="preserve"> D500.launch</w:t>
      </w:r>
    </w:p>
    <w:p w14:paraId="2CAD439B" w14:textId="77777777" w:rsidR="00D40540" w:rsidRPr="00D40540" w:rsidRDefault="00D40540" w:rsidP="00D40540">
      <w:pPr>
        <w:numPr>
          <w:ilvl w:val="0"/>
          <w:numId w:val="29"/>
        </w:numPr>
      </w:pPr>
      <w:r w:rsidRPr="00D40540">
        <w:rPr>
          <w:b/>
          <w:bCs/>
        </w:rPr>
        <w:t>Terminal 2 (Pi):</w:t>
      </w:r>
      <w:r w:rsidRPr="00D40540">
        <w:t xml:space="preserve"> Lanza el SLAM (</w:t>
      </w:r>
      <w:proofErr w:type="spellStart"/>
      <w:r w:rsidRPr="00D40540">
        <w:t>GMapping</w:t>
      </w:r>
      <w:proofErr w:type="spellEnd"/>
      <w:r w:rsidRPr="00D40540">
        <w:t>).</w:t>
      </w:r>
    </w:p>
    <w:p w14:paraId="0E075400" w14:textId="77777777" w:rsidR="00D40540" w:rsidRPr="00D40540" w:rsidRDefault="00D40540" w:rsidP="00D40540">
      <w:proofErr w:type="spellStart"/>
      <w:r w:rsidRPr="00D40540">
        <w:t>Bash</w:t>
      </w:r>
      <w:proofErr w:type="spellEnd"/>
    </w:p>
    <w:p w14:paraId="4A2E2A70" w14:textId="77777777" w:rsidR="00D40540" w:rsidRPr="00D40540" w:rsidRDefault="00D40540" w:rsidP="00D40540">
      <w:proofErr w:type="spellStart"/>
      <w:r w:rsidRPr="00D40540">
        <w:t>roslaunch</w:t>
      </w:r>
      <w:proofErr w:type="spellEnd"/>
      <w:r w:rsidRPr="00D40540">
        <w:t xml:space="preserve"> </w:t>
      </w:r>
      <w:proofErr w:type="spellStart"/>
      <w:r w:rsidRPr="00D40540">
        <w:t>mi_aspiradora</w:t>
      </w:r>
      <w:proofErr w:type="spellEnd"/>
      <w:r w:rsidRPr="00D40540">
        <w:t xml:space="preserve"> </w:t>
      </w:r>
      <w:proofErr w:type="spellStart"/>
      <w:r w:rsidRPr="00D40540">
        <w:t>iniciar_</w:t>
      </w:r>
      <w:proofErr w:type="gramStart"/>
      <w:r w:rsidRPr="00D40540">
        <w:t>slam.launch</w:t>
      </w:r>
      <w:proofErr w:type="spellEnd"/>
      <w:proofErr w:type="gramEnd"/>
      <w:r w:rsidRPr="00D40540">
        <w:t xml:space="preserve"> </w:t>
      </w:r>
    </w:p>
    <w:p w14:paraId="681EEB7E" w14:textId="77777777" w:rsidR="00D40540" w:rsidRPr="00D40540" w:rsidRDefault="00D40540" w:rsidP="00D40540">
      <w:r w:rsidRPr="00D40540">
        <w:t xml:space="preserve">(Este es el </w:t>
      </w:r>
      <w:proofErr w:type="gramStart"/>
      <w:r w:rsidRPr="00D40540">
        <w:t>archivo .</w:t>
      </w:r>
      <w:proofErr w:type="spellStart"/>
      <w:r w:rsidRPr="00D40540">
        <w:t>launch</w:t>
      </w:r>
      <w:proofErr w:type="spellEnd"/>
      <w:proofErr w:type="gramEnd"/>
      <w:r w:rsidRPr="00D40540">
        <w:t xml:space="preserve"> que creamos antes).</w:t>
      </w:r>
    </w:p>
    <w:p w14:paraId="053D34B1" w14:textId="77777777" w:rsidR="00D40540" w:rsidRPr="00D40540" w:rsidRDefault="00D40540" w:rsidP="00D40540">
      <w:pPr>
        <w:numPr>
          <w:ilvl w:val="0"/>
          <w:numId w:val="29"/>
        </w:numPr>
      </w:pPr>
      <w:r w:rsidRPr="00D40540">
        <w:rPr>
          <w:b/>
          <w:bCs/>
        </w:rPr>
        <w:t>Terminal 3 (Pi):</w:t>
      </w:r>
      <w:r w:rsidRPr="00D40540">
        <w:t xml:space="preserve"> Lanza el control manual (teclado).</w:t>
      </w:r>
    </w:p>
    <w:p w14:paraId="181B1DB4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634F4D18" w14:textId="77777777" w:rsidR="00D40540" w:rsidRPr="00D40540" w:rsidRDefault="00D40540" w:rsidP="00D40540">
      <w:pPr>
        <w:rPr>
          <w:lang w:val="en-US"/>
        </w:rPr>
      </w:pPr>
      <w:proofErr w:type="spellStart"/>
      <w:r w:rsidRPr="00D40540">
        <w:rPr>
          <w:lang w:val="en-US"/>
        </w:rPr>
        <w:t>rosrun</w:t>
      </w:r>
      <w:proofErr w:type="spellEnd"/>
      <w:r w:rsidRPr="00D40540">
        <w:rPr>
          <w:lang w:val="en-US"/>
        </w:rPr>
        <w:t xml:space="preserve"> </w:t>
      </w:r>
      <w:proofErr w:type="spellStart"/>
      <w:r w:rsidRPr="00D40540">
        <w:rPr>
          <w:lang w:val="en-US"/>
        </w:rPr>
        <w:t>teleop_twist_keyboard</w:t>
      </w:r>
      <w:proofErr w:type="spellEnd"/>
      <w:r w:rsidRPr="00D40540">
        <w:rPr>
          <w:lang w:val="en-US"/>
        </w:rPr>
        <w:t xml:space="preserve"> teleop_twist_keyboard.py</w:t>
      </w:r>
    </w:p>
    <w:p w14:paraId="744D6F3A" w14:textId="77777777" w:rsidR="00D40540" w:rsidRPr="00D40540" w:rsidRDefault="00D40540" w:rsidP="00D40540">
      <w:pPr>
        <w:numPr>
          <w:ilvl w:val="0"/>
          <w:numId w:val="29"/>
        </w:numPr>
      </w:pPr>
      <w:r w:rsidRPr="00D40540">
        <w:rPr>
          <w:b/>
          <w:bCs/>
        </w:rPr>
        <w:t>Acción:</w:t>
      </w:r>
      <w:r w:rsidRPr="00D40540">
        <w:t xml:space="preserve"> Conduce el robot por toda el área.</w:t>
      </w:r>
    </w:p>
    <w:p w14:paraId="59B0F848" w14:textId="77777777" w:rsidR="00D40540" w:rsidRPr="00D40540" w:rsidRDefault="00D40540" w:rsidP="00D40540">
      <w:pPr>
        <w:numPr>
          <w:ilvl w:val="0"/>
          <w:numId w:val="29"/>
        </w:numPr>
      </w:pPr>
      <w:r w:rsidRPr="00D40540">
        <w:rPr>
          <w:b/>
          <w:bCs/>
        </w:rPr>
        <w:t>Finalizar:</w:t>
      </w:r>
      <w:r w:rsidRPr="00D40540">
        <w:t xml:space="preserve"> Guarda el mapa (</w:t>
      </w:r>
      <w:proofErr w:type="spellStart"/>
      <w:r w:rsidRPr="00D40540">
        <w:t>rosrun</w:t>
      </w:r>
      <w:proofErr w:type="spellEnd"/>
      <w:r w:rsidRPr="00D40540">
        <w:t xml:space="preserve"> </w:t>
      </w:r>
      <w:proofErr w:type="spellStart"/>
      <w:r w:rsidRPr="00D40540">
        <w:t>map_</w:t>
      </w:r>
      <w:proofErr w:type="gramStart"/>
      <w:r w:rsidRPr="00D40540">
        <w:t>server</w:t>
      </w:r>
      <w:proofErr w:type="spellEnd"/>
      <w:proofErr w:type="gramEnd"/>
      <w:r w:rsidRPr="00D40540">
        <w:t xml:space="preserve"> </w:t>
      </w:r>
      <w:proofErr w:type="spellStart"/>
      <w:r w:rsidRPr="00D40540">
        <w:t>map_saver</w:t>
      </w:r>
      <w:proofErr w:type="spellEnd"/>
      <w:r w:rsidRPr="00D40540">
        <w:t xml:space="preserve"> -f </w:t>
      </w:r>
      <w:proofErr w:type="spellStart"/>
      <w:r w:rsidRPr="00D40540">
        <w:t>mi_mapa</w:t>
      </w:r>
      <w:proofErr w:type="spellEnd"/>
      <w:r w:rsidRPr="00D40540">
        <w:t>).</w:t>
      </w:r>
    </w:p>
    <w:p w14:paraId="7531D7DE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pict w14:anchorId="4DD8BBC0">
          <v:rect id="_x0000_i1058" style="width:0;height:1.5pt" o:hralign="center" o:hrstd="t" o:hrnoshade="t" o:hr="t" fillcolor="gray" stroked="f"/>
        </w:pict>
      </w:r>
    </w:p>
    <w:p w14:paraId="14334734" w14:textId="77777777" w:rsidR="00D40540" w:rsidRPr="00D40540" w:rsidRDefault="00D40540" w:rsidP="00D40540">
      <w:pPr>
        <w:rPr>
          <w:b/>
          <w:bCs/>
        </w:rPr>
      </w:pPr>
      <w:r w:rsidRPr="00D40540">
        <w:rPr>
          <w:b/>
          <w:bCs/>
        </w:rPr>
        <w:t xml:space="preserve">Fase 3: Creación del </w:t>
      </w:r>
      <w:proofErr w:type="spellStart"/>
      <w:r w:rsidRPr="00D40540">
        <w:rPr>
          <w:b/>
          <w:bCs/>
        </w:rPr>
        <w:t>Dataset</w:t>
      </w:r>
      <w:proofErr w:type="spellEnd"/>
      <w:r w:rsidRPr="00D40540">
        <w:rPr>
          <w:b/>
          <w:bCs/>
        </w:rPr>
        <w:t xml:space="preserve"> (¡El paso crucial!)</w:t>
      </w:r>
    </w:p>
    <w:p w14:paraId="0E3F4A92" w14:textId="77777777" w:rsidR="00D40540" w:rsidRPr="00D40540" w:rsidRDefault="00D40540" w:rsidP="00D40540">
      <w:r w:rsidRPr="00D40540">
        <w:t>Aquí es donde le enseñas a la Red Neuronal a conducir.</w:t>
      </w:r>
    </w:p>
    <w:p w14:paraId="2D1C6AC1" w14:textId="77777777" w:rsidR="00D40540" w:rsidRPr="00D40540" w:rsidRDefault="00D40540" w:rsidP="00D40540">
      <w:pPr>
        <w:numPr>
          <w:ilvl w:val="0"/>
          <w:numId w:val="30"/>
        </w:numPr>
      </w:pPr>
      <w:r w:rsidRPr="00D40540">
        <w:rPr>
          <w:b/>
          <w:bCs/>
        </w:rPr>
        <w:t>Terminal 1 (Pi):</w:t>
      </w:r>
      <w:r w:rsidRPr="00D40540">
        <w:t xml:space="preserve"> Lanza el </w:t>
      </w:r>
      <w:proofErr w:type="gramStart"/>
      <w:r w:rsidRPr="00D40540">
        <w:t>driver</w:t>
      </w:r>
      <w:proofErr w:type="gramEnd"/>
      <w:r w:rsidRPr="00D40540">
        <w:t xml:space="preserve"> del </w:t>
      </w:r>
      <w:proofErr w:type="spellStart"/>
      <w:r w:rsidRPr="00D40540">
        <w:t>Lidar</w:t>
      </w:r>
      <w:proofErr w:type="spellEnd"/>
      <w:r w:rsidRPr="00D40540">
        <w:t xml:space="preserve"> (ROS 2 </w:t>
      </w:r>
      <w:proofErr w:type="spellStart"/>
      <w:r w:rsidRPr="00D40540">
        <w:t>Humble</w:t>
      </w:r>
      <w:proofErr w:type="spellEnd"/>
      <w:r w:rsidRPr="00D40540">
        <w:t>).</w:t>
      </w:r>
    </w:p>
    <w:p w14:paraId="36382BEE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23FA1DAF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ros2 launch ldlidar_stl_ros2 ld19.launch.py</w:t>
      </w:r>
    </w:p>
    <w:p w14:paraId="4D517C58" w14:textId="77777777" w:rsidR="00D40540" w:rsidRPr="00D40540" w:rsidRDefault="00D40540" w:rsidP="00D40540">
      <w:pPr>
        <w:numPr>
          <w:ilvl w:val="0"/>
          <w:numId w:val="30"/>
        </w:numPr>
      </w:pPr>
      <w:r w:rsidRPr="00D40540">
        <w:rPr>
          <w:b/>
          <w:bCs/>
        </w:rPr>
        <w:t>Terminal 2 (Pi):</w:t>
      </w:r>
      <w:r w:rsidRPr="00D40540">
        <w:t xml:space="preserve"> Lanza el "puente" que mueve los motores (master_controller.py).</w:t>
      </w:r>
    </w:p>
    <w:p w14:paraId="4A1C1788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32BF94E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source ~/ros2_ws/install/</w:t>
      </w:r>
      <w:proofErr w:type="spellStart"/>
      <w:r w:rsidRPr="00D40540">
        <w:rPr>
          <w:lang w:val="en-US"/>
        </w:rPr>
        <w:t>setup.bash</w:t>
      </w:r>
      <w:proofErr w:type="spellEnd"/>
    </w:p>
    <w:p w14:paraId="7AC002E2" w14:textId="77777777" w:rsidR="00D40540" w:rsidRPr="00D40540" w:rsidRDefault="00D40540" w:rsidP="00D40540">
      <w:r w:rsidRPr="00D40540">
        <w:lastRenderedPageBreak/>
        <w:t xml:space="preserve">ros2 run </w:t>
      </w:r>
      <w:proofErr w:type="spellStart"/>
      <w:r w:rsidRPr="00D40540">
        <w:t>tu_paquete</w:t>
      </w:r>
      <w:proofErr w:type="spellEnd"/>
      <w:r w:rsidRPr="00D40540">
        <w:t xml:space="preserve"> master_controller.py</w:t>
      </w:r>
    </w:p>
    <w:p w14:paraId="333B954F" w14:textId="77777777" w:rsidR="00D40540" w:rsidRPr="00D40540" w:rsidRDefault="00D40540" w:rsidP="00D40540">
      <w:pPr>
        <w:numPr>
          <w:ilvl w:val="0"/>
          <w:numId w:val="30"/>
        </w:numPr>
      </w:pPr>
      <w:r w:rsidRPr="00D40540">
        <w:rPr>
          <w:b/>
          <w:bCs/>
        </w:rPr>
        <w:t>Terminal 3 (Pi):</w:t>
      </w:r>
      <w:r w:rsidRPr="00D40540">
        <w:t xml:space="preserve"> Lanza el control manual, </w:t>
      </w:r>
      <w:proofErr w:type="spellStart"/>
      <w:r w:rsidRPr="00D40540">
        <w:rPr>
          <w:b/>
          <w:bCs/>
        </w:rPr>
        <w:t>remapeando</w:t>
      </w:r>
      <w:proofErr w:type="spellEnd"/>
      <w:r w:rsidRPr="00D40540">
        <w:t xml:space="preserve"> el </w:t>
      </w:r>
      <w:proofErr w:type="spellStart"/>
      <w:r w:rsidRPr="00D40540">
        <w:t>topic</w:t>
      </w:r>
      <w:proofErr w:type="spellEnd"/>
      <w:r w:rsidRPr="00D40540">
        <w:t xml:space="preserve"> para que el </w:t>
      </w:r>
      <w:proofErr w:type="spellStart"/>
      <w:r w:rsidRPr="00D40540">
        <w:t>logger</w:t>
      </w:r>
      <w:proofErr w:type="spellEnd"/>
      <w:r w:rsidRPr="00D40540">
        <w:t xml:space="preserve"> lo escuche:</w:t>
      </w:r>
    </w:p>
    <w:p w14:paraId="0FDBBF42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7C450C5B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source ~/ros2_ws/install/</w:t>
      </w:r>
      <w:proofErr w:type="spellStart"/>
      <w:r w:rsidRPr="00D40540">
        <w:rPr>
          <w:lang w:val="en-US"/>
        </w:rPr>
        <w:t>setup.bash</w:t>
      </w:r>
      <w:proofErr w:type="spellEnd"/>
    </w:p>
    <w:p w14:paraId="7FF806E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 xml:space="preserve">ros2 run </w:t>
      </w:r>
      <w:proofErr w:type="spellStart"/>
      <w:r w:rsidRPr="00D40540">
        <w:rPr>
          <w:lang w:val="en-US"/>
        </w:rPr>
        <w:t>teleop_twist_keyboard</w:t>
      </w:r>
      <w:proofErr w:type="spellEnd"/>
      <w:r w:rsidRPr="00D40540">
        <w:rPr>
          <w:lang w:val="en-US"/>
        </w:rPr>
        <w:t xml:space="preserve"> </w:t>
      </w:r>
      <w:proofErr w:type="spellStart"/>
      <w:r w:rsidRPr="00D40540">
        <w:rPr>
          <w:lang w:val="en-US"/>
        </w:rPr>
        <w:t>teleop_twist_keyboard</w:t>
      </w:r>
      <w:proofErr w:type="spellEnd"/>
      <w:r w:rsidRPr="00D40540">
        <w:rPr>
          <w:lang w:val="en-US"/>
        </w:rPr>
        <w:t xml:space="preserve"> --</w:t>
      </w:r>
      <w:proofErr w:type="spellStart"/>
      <w:r w:rsidRPr="00D40540">
        <w:rPr>
          <w:lang w:val="en-US"/>
        </w:rPr>
        <w:t>ros-args</w:t>
      </w:r>
      <w:proofErr w:type="spellEnd"/>
      <w:r w:rsidRPr="00D40540">
        <w:rPr>
          <w:lang w:val="en-US"/>
        </w:rPr>
        <w:t xml:space="preserve"> -r /</w:t>
      </w:r>
      <w:proofErr w:type="spellStart"/>
      <w:r w:rsidRPr="00D40540">
        <w:rPr>
          <w:lang w:val="en-US"/>
        </w:rPr>
        <w:t>cmd_</w:t>
      </w:r>
      <w:proofErr w:type="gramStart"/>
      <w:r w:rsidRPr="00D40540">
        <w:rPr>
          <w:lang w:val="en-US"/>
        </w:rPr>
        <w:t>vel</w:t>
      </w:r>
      <w:proofErr w:type="spellEnd"/>
      <w:r w:rsidRPr="00D40540">
        <w:rPr>
          <w:lang w:val="en-US"/>
        </w:rPr>
        <w:t>:=</w:t>
      </w:r>
      <w:proofErr w:type="gramEnd"/>
      <w:r w:rsidRPr="00D40540">
        <w:rPr>
          <w:lang w:val="en-US"/>
        </w:rPr>
        <w:t>/</w:t>
      </w:r>
      <w:proofErr w:type="spellStart"/>
      <w:r w:rsidRPr="00D40540">
        <w:rPr>
          <w:lang w:val="en-US"/>
        </w:rPr>
        <w:t>cmd_vel_human</w:t>
      </w:r>
      <w:proofErr w:type="spellEnd"/>
    </w:p>
    <w:p w14:paraId="692DB1E5" w14:textId="77777777" w:rsidR="00D40540" w:rsidRPr="00D40540" w:rsidRDefault="00D40540" w:rsidP="00D40540">
      <w:pPr>
        <w:numPr>
          <w:ilvl w:val="0"/>
          <w:numId w:val="30"/>
        </w:numPr>
      </w:pPr>
      <w:r w:rsidRPr="00D40540">
        <w:rPr>
          <w:b/>
          <w:bCs/>
        </w:rPr>
        <w:t>Terminal 4 (Pi):</w:t>
      </w:r>
      <w:r w:rsidRPr="00D40540">
        <w:t xml:space="preserve"> Lanza el script de "grabación" (data_logger.py).</w:t>
      </w:r>
    </w:p>
    <w:p w14:paraId="190E804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5C5BCE5A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source ~/ros2_ws/install/</w:t>
      </w:r>
      <w:proofErr w:type="spellStart"/>
      <w:r w:rsidRPr="00D40540">
        <w:rPr>
          <w:lang w:val="en-US"/>
        </w:rPr>
        <w:t>setup.bash</w:t>
      </w:r>
      <w:proofErr w:type="spellEnd"/>
    </w:p>
    <w:p w14:paraId="49083321" w14:textId="77777777" w:rsidR="00D40540" w:rsidRPr="00D40540" w:rsidRDefault="00D40540" w:rsidP="00D40540">
      <w:r w:rsidRPr="00D40540">
        <w:t xml:space="preserve">ros2 run </w:t>
      </w:r>
      <w:proofErr w:type="spellStart"/>
      <w:r w:rsidRPr="00D40540">
        <w:t>tu_paquete</w:t>
      </w:r>
      <w:proofErr w:type="spellEnd"/>
      <w:r w:rsidRPr="00D40540">
        <w:t xml:space="preserve"> data_logger.py</w:t>
      </w:r>
    </w:p>
    <w:p w14:paraId="5A9E4A0F" w14:textId="77777777" w:rsidR="00D40540" w:rsidRPr="00D40540" w:rsidRDefault="00D40540" w:rsidP="00D40540">
      <w:pPr>
        <w:numPr>
          <w:ilvl w:val="0"/>
          <w:numId w:val="30"/>
        </w:numPr>
      </w:pPr>
      <w:r w:rsidRPr="00D40540">
        <w:rPr>
          <w:b/>
          <w:bCs/>
        </w:rPr>
        <w:t>Acción:</w:t>
      </w:r>
      <w:r w:rsidRPr="00D40540">
        <w:t xml:space="preserve"> ¡Conduce! Muévete por el patio, esquiva obstáculos, sigue caminos. Conduce como te gustaría que el robot lo hiciera. Hazlo por 10-15 minutos.</w:t>
      </w:r>
    </w:p>
    <w:p w14:paraId="058C0FD3" w14:textId="77777777" w:rsidR="00D40540" w:rsidRPr="00D40540" w:rsidRDefault="00D40540" w:rsidP="00D40540">
      <w:pPr>
        <w:numPr>
          <w:ilvl w:val="0"/>
          <w:numId w:val="30"/>
        </w:numPr>
      </w:pPr>
      <w:r w:rsidRPr="00D40540">
        <w:rPr>
          <w:b/>
          <w:bCs/>
        </w:rPr>
        <w:t>Finalizar:</w:t>
      </w:r>
      <w:r w:rsidRPr="00D40540">
        <w:t xml:space="preserve"> Ve a la </w:t>
      </w:r>
      <w:r w:rsidRPr="00D40540">
        <w:rPr>
          <w:b/>
          <w:bCs/>
        </w:rPr>
        <w:t>Terminal 4</w:t>
      </w:r>
      <w:r w:rsidRPr="00D40540">
        <w:t xml:space="preserve"> (la del </w:t>
      </w:r>
      <w:proofErr w:type="spellStart"/>
      <w:r w:rsidRPr="00D40540">
        <w:t>logger</w:t>
      </w:r>
      <w:proofErr w:type="spellEnd"/>
      <w:r w:rsidRPr="00D40540">
        <w:t xml:space="preserve">) y presiona </w:t>
      </w:r>
      <w:proofErr w:type="spellStart"/>
      <w:r w:rsidRPr="00D40540">
        <w:t>Ctrl+C</w:t>
      </w:r>
      <w:proofErr w:type="spellEnd"/>
      <w:r w:rsidRPr="00D40540">
        <w:t xml:space="preserve">. Esto guardará el archivo </w:t>
      </w:r>
      <w:proofErr w:type="spellStart"/>
      <w:r w:rsidRPr="00D40540">
        <w:t>dataset_xxxx.npz</w:t>
      </w:r>
      <w:proofErr w:type="spellEnd"/>
      <w:r w:rsidRPr="00D40540">
        <w:t>.</w:t>
      </w:r>
    </w:p>
    <w:p w14:paraId="6947B41E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pict w14:anchorId="0EA789A6">
          <v:rect id="_x0000_i1059" style="width:0;height:1.5pt" o:hralign="center" o:hrstd="t" o:hrnoshade="t" o:hr="t" fillcolor="gray" stroked="f"/>
        </w:pict>
      </w:r>
    </w:p>
    <w:p w14:paraId="7ED5D203" w14:textId="77777777" w:rsidR="00D40540" w:rsidRPr="00D40540" w:rsidRDefault="00D40540" w:rsidP="00D40540">
      <w:pPr>
        <w:rPr>
          <w:b/>
          <w:bCs/>
        </w:rPr>
      </w:pPr>
      <w:r w:rsidRPr="00D40540">
        <w:rPr>
          <w:b/>
          <w:bCs/>
        </w:rPr>
        <w:t>Fase 4: Entrenamiento (En tu PC)</w:t>
      </w:r>
    </w:p>
    <w:p w14:paraId="6BE6CB9A" w14:textId="77777777" w:rsidR="00D40540" w:rsidRPr="00D40540" w:rsidRDefault="00D40540" w:rsidP="00D40540">
      <w:pPr>
        <w:numPr>
          <w:ilvl w:val="0"/>
          <w:numId w:val="31"/>
        </w:numPr>
      </w:pPr>
      <w:r w:rsidRPr="00D40540">
        <w:rPr>
          <w:b/>
          <w:bCs/>
        </w:rPr>
        <w:t>Acción:</w:t>
      </w:r>
      <w:r w:rsidRPr="00D40540">
        <w:t xml:space="preserve"> Copia el archivo </w:t>
      </w:r>
      <w:proofErr w:type="spellStart"/>
      <w:r w:rsidRPr="00D40540">
        <w:t>dataset_xxxx.npz</w:t>
      </w:r>
      <w:proofErr w:type="spellEnd"/>
      <w:r w:rsidRPr="00D40540">
        <w:t xml:space="preserve"> de tu Pi a tu PC.</w:t>
      </w:r>
    </w:p>
    <w:p w14:paraId="101DBF5F" w14:textId="77777777" w:rsidR="00D40540" w:rsidRPr="00D40540" w:rsidRDefault="00D40540" w:rsidP="00D40540">
      <w:pPr>
        <w:numPr>
          <w:ilvl w:val="0"/>
          <w:numId w:val="31"/>
        </w:numPr>
      </w:pPr>
      <w:r w:rsidRPr="00D40540">
        <w:rPr>
          <w:b/>
          <w:bCs/>
        </w:rPr>
        <w:t>Acción:</w:t>
      </w:r>
      <w:r w:rsidRPr="00D40540">
        <w:t xml:space="preserve"> En tu PC, ejecuta el script de entrenamiento: </w:t>
      </w:r>
      <w:proofErr w:type="spellStart"/>
      <w:r w:rsidRPr="00D40540">
        <w:t>python</w:t>
      </w:r>
      <w:proofErr w:type="spellEnd"/>
      <w:r w:rsidRPr="00D40540">
        <w:t xml:space="preserve"> train_model.py.</w:t>
      </w:r>
    </w:p>
    <w:p w14:paraId="60434CB1" w14:textId="77777777" w:rsidR="00D40540" w:rsidRPr="00D40540" w:rsidRDefault="00D40540" w:rsidP="00D40540">
      <w:pPr>
        <w:numPr>
          <w:ilvl w:val="0"/>
          <w:numId w:val="31"/>
        </w:numPr>
      </w:pPr>
      <w:r w:rsidRPr="00D40540">
        <w:rPr>
          <w:b/>
          <w:bCs/>
        </w:rPr>
        <w:t>Resultado:</w:t>
      </w:r>
      <w:r w:rsidRPr="00D40540">
        <w:t xml:space="preserve"> Obtendrás el archivo </w:t>
      </w:r>
      <w:proofErr w:type="spellStart"/>
      <w:r w:rsidRPr="00D40540">
        <w:t>navigation_</w:t>
      </w:r>
      <w:proofErr w:type="gramStart"/>
      <w:r w:rsidRPr="00D40540">
        <w:t>model.tflite</w:t>
      </w:r>
      <w:proofErr w:type="spellEnd"/>
      <w:proofErr w:type="gramEnd"/>
      <w:r w:rsidRPr="00D40540">
        <w:t>.</w:t>
      </w:r>
    </w:p>
    <w:p w14:paraId="10E21073" w14:textId="77777777" w:rsidR="00D40540" w:rsidRPr="00D40540" w:rsidRDefault="00D40540" w:rsidP="00D40540">
      <w:pPr>
        <w:numPr>
          <w:ilvl w:val="0"/>
          <w:numId w:val="31"/>
        </w:numPr>
      </w:pPr>
      <w:r w:rsidRPr="00D40540">
        <w:rPr>
          <w:b/>
          <w:bCs/>
        </w:rPr>
        <w:t>Acción:</w:t>
      </w:r>
      <w:r w:rsidRPr="00D40540">
        <w:t xml:space="preserve"> Copia ese archivo </w:t>
      </w:r>
      <w:proofErr w:type="spellStart"/>
      <w:r w:rsidRPr="00D40540">
        <w:t>navigation_</w:t>
      </w:r>
      <w:proofErr w:type="gramStart"/>
      <w:r w:rsidRPr="00D40540">
        <w:t>model.tflite</w:t>
      </w:r>
      <w:proofErr w:type="spellEnd"/>
      <w:proofErr w:type="gramEnd"/>
      <w:r w:rsidRPr="00D40540">
        <w:t xml:space="preserve"> de vuelta a la Pi (en la misma carpeta que tus scripts de ROS 2).</w:t>
      </w:r>
    </w:p>
    <w:p w14:paraId="4B9DBFB4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pict w14:anchorId="4C585110">
          <v:rect id="_x0000_i1060" style="width:0;height:1.5pt" o:hralign="center" o:hrstd="t" o:hrnoshade="t" o:hr="t" fillcolor="gray" stroked="f"/>
        </w:pict>
      </w:r>
    </w:p>
    <w:p w14:paraId="7DD03181" w14:textId="77777777" w:rsidR="00D40540" w:rsidRPr="00D40540" w:rsidRDefault="00D40540" w:rsidP="00D40540">
      <w:pPr>
        <w:rPr>
          <w:b/>
          <w:bCs/>
        </w:rPr>
      </w:pPr>
      <w:r w:rsidRPr="00D40540">
        <w:rPr>
          <w:b/>
          <w:bCs/>
        </w:rPr>
        <w:t xml:space="preserve">Fase 5: ¡Operación Autónoma! (La Ejecución Final) </w:t>
      </w:r>
      <w:r w:rsidRPr="00D40540">
        <w:rPr>
          <w:rFonts w:ascii="Segoe UI Emoji" w:hAnsi="Segoe UI Emoji" w:cs="Segoe UI Emoji"/>
          <w:b/>
          <w:bCs/>
          <w:lang w:val="en-US"/>
        </w:rPr>
        <w:t>🚀</w:t>
      </w:r>
    </w:p>
    <w:p w14:paraId="37082F41" w14:textId="77777777" w:rsidR="00D40540" w:rsidRPr="00D40540" w:rsidRDefault="00D40540" w:rsidP="00D40540">
      <w:r w:rsidRPr="00D40540">
        <w:t>Este es el momento de la verdad. Ya no usarás el teclado. La Red Neuronal conducirá.</w:t>
      </w:r>
    </w:p>
    <w:p w14:paraId="5009A129" w14:textId="77777777" w:rsidR="00D40540" w:rsidRPr="00D40540" w:rsidRDefault="00D40540" w:rsidP="00D40540">
      <w:r w:rsidRPr="00D40540">
        <w:rPr>
          <w:b/>
          <w:bCs/>
        </w:rPr>
        <w:t>1. Enciende el Robot</w:t>
      </w:r>
      <w:r w:rsidRPr="00D40540">
        <w:t xml:space="preserve"> (Pi y ESP32).</w:t>
      </w:r>
    </w:p>
    <w:p w14:paraId="1C7885DA" w14:textId="77777777" w:rsidR="00D40540" w:rsidRPr="00D40540" w:rsidRDefault="00D40540" w:rsidP="00D40540">
      <w:r w:rsidRPr="00D40540">
        <w:rPr>
          <w:b/>
          <w:bCs/>
        </w:rPr>
        <w:t>2. Abre 3 Terminales en tu Pi:</w:t>
      </w:r>
    </w:p>
    <w:p w14:paraId="56B3BB82" w14:textId="77777777" w:rsidR="00D40540" w:rsidRPr="00D40540" w:rsidRDefault="00D40540" w:rsidP="00D40540">
      <w:pPr>
        <w:numPr>
          <w:ilvl w:val="0"/>
          <w:numId w:val="32"/>
        </w:numPr>
        <w:rPr>
          <w:lang w:val="en-US"/>
        </w:rPr>
      </w:pPr>
      <w:r w:rsidRPr="00D40540">
        <w:rPr>
          <w:b/>
          <w:bCs/>
          <w:lang w:val="en-US"/>
        </w:rPr>
        <w:t>Terminal 1 (Lidar):</w:t>
      </w:r>
    </w:p>
    <w:p w14:paraId="482D56B9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lastRenderedPageBreak/>
        <w:t>Bash</w:t>
      </w:r>
    </w:p>
    <w:p w14:paraId="0E64D1A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source ~/ros2_ws/install/</w:t>
      </w:r>
      <w:proofErr w:type="spellStart"/>
      <w:r w:rsidRPr="00D40540">
        <w:rPr>
          <w:lang w:val="en-US"/>
        </w:rPr>
        <w:t>setup.bash</w:t>
      </w:r>
      <w:proofErr w:type="spellEnd"/>
    </w:p>
    <w:p w14:paraId="4CCB89FF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ros2 launch ldlidar_stl_ros2 ld19.launch.py</w:t>
      </w:r>
    </w:p>
    <w:p w14:paraId="3779DA6C" w14:textId="77777777" w:rsidR="00D40540" w:rsidRPr="00D40540" w:rsidRDefault="00D40540" w:rsidP="00D40540">
      <w:pPr>
        <w:numPr>
          <w:ilvl w:val="0"/>
          <w:numId w:val="32"/>
        </w:numPr>
        <w:rPr>
          <w:lang w:val="en-US"/>
        </w:rPr>
      </w:pPr>
      <w:r w:rsidRPr="00D40540">
        <w:rPr>
          <w:b/>
          <w:bCs/>
          <w:lang w:val="en-US"/>
        </w:rPr>
        <w:t xml:space="preserve">Terminal 2 (Puente a </w:t>
      </w:r>
      <w:proofErr w:type="spellStart"/>
      <w:r w:rsidRPr="00D40540">
        <w:rPr>
          <w:b/>
          <w:bCs/>
          <w:lang w:val="en-US"/>
        </w:rPr>
        <w:t>Motores</w:t>
      </w:r>
      <w:proofErr w:type="spellEnd"/>
      <w:r w:rsidRPr="00D40540">
        <w:rPr>
          <w:b/>
          <w:bCs/>
          <w:lang w:val="en-US"/>
        </w:rPr>
        <w:t>):</w:t>
      </w:r>
    </w:p>
    <w:p w14:paraId="58BD3275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6D458872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source ~/ros2_ws/install/</w:t>
      </w:r>
      <w:proofErr w:type="spellStart"/>
      <w:r w:rsidRPr="00D40540">
        <w:rPr>
          <w:lang w:val="en-US"/>
        </w:rPr>
        <w:t>setup.bash</w:t>
      </w:r>
      <w:proofErr w:type="spellEnd"/>
    </w:p>
    <w:p w14:paraId="1F90645E" w14:textId="77777777" w:rsidR="00D40540" w:rsidRPr="00D40540" w:rsidRDefault="00D40540" w:rsidP="00D40540">
      <w:r w:rsidRPr="00D40540">
        <w:t xml:space="preserve">ros2 run </w:t>
      </w:r>
      <w:proofErr w:type="spellStart"/>
      <w:r w:rsidRPr="00D40540">
        <w:t>tu_paquete</w:t>
      </w:r>
      <w:proofErr w:type="spellEnd"/>
      <w:r w:rsidRPr="00D40540">
        <w:t xml:space="preserve"> master_controller.py</w:t>
      </w:r>
    </w:p>
    <w:p w14:paraId="016733CF" w14:textId="77777777" w:rsidR="00D40540" w:rsidRPr="00D40540" w:rsidRDefault="00D40540" w:rsidP="00D40540">
      <w:pPr>
        <w:numPr>
          <w:ilvl w:val="0"/>
          <w:numId w:val="32"/>
        </w:numPr>
        <w:rPr>
          <w:lang w:val="en-US"/>
        </w:rPr>
      </w:pPr>
      <w:r w:rsidRPr="00D40540">
        <w:rPr>
          <w:b/>
          <w:bCs/>
          <w:lang w:val="en-US"/>
        </w:rPr>
        <w:t>Terminal 3 (El Cerebro NN):</w:t>
      </w:r>
    </w:p>
    <w:p w14:paraId="6F3B2E84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4C745F23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source ~/ros2_ws/install/</w:t>
      </w:r>
      <w:proofErr w:type="spellStart"/>
      <w:r w:rsidRPr="00D40540">
        <w:rPr>
          <w:lang w:val="en-US"/>
        </w:rPr>
        <w:t>setup.bash</w:t>
      </w:r>
      <w:proofErr w:type="spellEnd"/>
    </w:p>
    <w:p w14:paraId="2772975C" w14:textId="77777777" w:rsidR="00D40540" w:rsidRPr="00D40540" w:rsidRDefault="00D40540" w:rsidP="00D40540">
      <w:r w:rsidRPr="00D40540">
        <w:t xml:space="preserve">ros2 run </w:t>
      </w:r>
      <w:proofErr w:type="spellStart"/>
      <w:r w:rsidRPr="00D40540">
        <w:t>tu_paquete</w:t>
      </w:r>
      <w:proofErr w:type="spellEnd"/>
      <w:r w:rsidRPr="00D40540">
        <w:t xml:space="preserve"> navigation_node.py</w:t>
      </w:r>
    </w:p>
    <w:p w14:paraId="72256F7F" w14:textId="77777777" w:rsidR="00D40540" w:rsidRPr="00D40540" w:rsidRDefault="00D40540" w:rsidP="00D40540">
      <w:pPr>
        <w:rPr>
          <w:lang w:val="en-US"/>
        </w:rPr>
      </w:pPr>
      <w:proofErr w:type="gramStart"/>
      <w:r w:rsidRPr="00D40540">
        <w:rPr>
          <w:b/>
          <w:bCs/>
          <w:lang w:val="en-US"/>
        </w:rPr>
        <w:t>3. ¡</w:t>
      </w:r>
      <w:proofErr w:type="spellStart"/>
      <w:proofErr w:type="gramEnd"/>
      <w:r w:rsidRPr="00D40540">
        <w:rPr>
          <w:b/>
          <w:bCs/>
          <w:lang w:val="en-US"/>
        </w:rPr>
        <w:t>Observa</w:t>
      </w:r>
      <w:proofErr w:type="spellEnd"/>
      <w:r w:rsidRPr="00D40540">
        <w:rPr>
          <w:b/>
          <w:bCs/>
          <w:lang w:val="en-US"/>
        </w:rPr>
        <w:t>!</w:t>
      </w:r>
    </w:p>
    <w:p w14:paraId="21335B7E" w14:textId="77777777" w:rsidR="00D40540" w:rsidRPr="00D40540" w:rsidRDefault="00D40540" w:rsidP="00D40540">
      <w:pPr>
        <w:numPr>
          <w:ilvl w:val="0"/>
          <w:numId w:val="33"/>
        </w:numPr>
      </w:pPr>
      <w:r w:rsidRPr="00D40540">
        <w:t xml:space="preserve">En la </w:t>
      </w:r>
      <w:r w:rsidRPr="00D40540">
        <w:rPr>
          <w:b/>
          <w:bCs/>
        </w:rPr>
        <w:t>Terminal 3</w:t>
      </w:r>
      <w:r w:rsidRPr="00D40540">
        <w:t>, verás los logs de la Red Neuronal publicando comandos /</w:t>
      </w:r>
      <w:proofErr w:type="spellStart"/>
      <w:r w:rsidRPr="00D40540">
        <w:t>cmd_vel</w:t>
      </w:r>
      <w:proofErr w:type="spellEnd"/>
      <w:r w:rsidRPr="00D40540">
        <w:t>.</w:t>
      </w:r>
    </w:p>
    <w:p w14:paraId="4A49AA18" w14:textId="77777777" w:rsidR="00D40540" w:rsidRPr="00D40540" w:rsidRDefault="00D40540" w:rsidP="00D40540">
      <w:pPr>
        <w:numPr>
          <w:ilvl w:val="0"/>
          <w:numId w:val="33"/>
        </w:numPr>
      </w:pPr>
      <w:r w:rsidRPr="00D40540">
        <w:t xml:space="preserve">En la </w:t>
      </w:r>
      <w:r w:rsidRPr="00D40540">
        <w:rPr>
          <w:b/>
          <w:bCs/>
        </w:rPr>
        <w:t>Terminal 2</w:t>
      </w:r>
      <w:r w:rsidRPr="00D40540">
        <w:t>, verás los logs del puente enviando los comandos &lt;</w:t>
      </w:r>
      <w:proofErr w:type="gramStart"/>
      <w:r w:rsidRPr="00D40540">
        <w:t>M:...</w:t>
      </w:r>
      <w:proofErr w:type="gramEnd"/>
      <w:r w:rsidRPr="00D40540">
        <w:t>,...&gt; al ESP32.</w:t>
      </w:r>
    </w:p>
    <w:p w14:paraId="070F32D7" w14:textId="77777777" w:rsidR="00D40540" w:rsidRPr="00D40540" w:rsidRDefault="00D40540" w:rsidP="00D40540">
      <w:pPr>
        <w:numPr>
          <w:ilvl w:val="0"/>
          <w:numId w:val="33"/>
        </w:numPr>
      </w:pPr>
      <w:r w:rsidRPr="00D40540">
        <w:rPr>
          <w:b/>
          <w:bCs/>
        </w:rPr>
        <w:t>¡El robot debería empezar a moverse solo!</w:t>
      </w:r>
    </w:p>
    <w:p w14:paraId="6D1E0698" w14:textId="77777777" w:rsidR="00D40540" w:rsidRPr="00D40540" w:rsidRDefault="00D40540" w:rsidP="00D40540">
      <w:r w:rsidRPr="00D40540">
        <w:rPr>
          <w:b/>
          <w:bCs/>
        </w:rPr>
        <w:t>Para activar los actuadores (succión, cepillos, etc.):</w:t>
      </w:r>
    </w:p>
    <w:p w14:paraId="33EFE0AB" w14:textId="77777777" w:rsidR="00D40540" w:rsidRPr="00D40540" w:rsidRDefault="00D40540" w:rsidP="00D40540">
      <w:r w:rsidRPr="00D40540">
        <w:t xml:space="preserve">Abre una </w:t>
      </w:r>
      <w:r w:rsidRPr="00D40540">
        <w:rPr>
          <w:b/>
          <w:bCs/>
        </w:rPr>
        <w:t>Terminal 4</w:t>
      </w:r>
      <w:r w:rsidRPr="00D40540">
        <w:t xml:space="preserve"> y envía los comandos manualmente:</w:t>
      </w:r>
    </w:p>
    <w:p w14:paraId="148AC5E2" w14:textId="77777777" w:rsidR="00D40540" w:rsidRPr="00D40540" w:rsidRDefault="00D40540" w:rsidP="00D40540">
      <w:pPr>
        <w:numPr>
          <w:ilvl w:val="0"/>
          <w:numId w:val="34"/>
        </w:numPr>
        <w:rPr>
          <w:lang w:val="en-US"/>
        </w:rPr>
      </w:pPr>
      <w:r w:rsidRPr="00D40540">
        <w:rPr>
          <w:b/>
          <w:bCs/>
          <w:lang w:val="en-US"/>
        </w:rPr>
        <w:t xml:space="preserve">Para </w:t>
      </w:r>
      <w:proofErr w:type="spellStart"/>
      <w:r w:rsidRPr="00D40540">
        <w:rPr>
          <w:b/>
          <w:bCs/>
          <w:lang w:val="en-US"/>
        </w:rPr>
        <w:t>encender</w:t>
      </w:r>
      <w:proofErr w:type="spellEnd"/>
      <w:r w:rsidRPr="00D40540">
        <w:rPr>
          <w:b/>
          <w:bCs/>
          <w:lang w:val="en-US"/>
        </w:rPr>
        <w:t xml:space="preserve"> la </w:t>
      </w:r>
      <w:proofErr w:type="spellStart"/>
      <w:r w:rsidRPr="00D40540">
        <w:rPr>
          <w:b/>
          <w:bCs/>
          <w:lang w:val="en-US"/>
        </w:rPr>
        <w:t>succión</w:t>
      </w:r>
      <w:proofErr w:type="spellEnd"/>
      <w:r w:rsidRPr="00D40540">
        <w:rPr>
          <w:b/>
          <w:bCs/>
          <w:lang w:val="en-US"/>
        </w:rPr>
        <w:t>:</w:t>
      </w:r>
    </w:p>
    <w:p w14:paraId="2AD626B3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74977252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 xml:space="preserve">ros2 topic pub /control/suction </w:t>
      </w:r>
      <w:proofErr w:type="spellStart"/>
      <w:r w:rsidRPr="00D40540">
        <w:rPr>
          <w:lang w:val="en-US"/>
        </w:rPr>
        <w:t>std_msgs</w:t>
      </w:r>
      <w:proofErr w:type="spellEnd"/>
      <w:r w:rsidRPr="00D40540">
        <w:rPr>
          <w:lang w:val="en-US"/>
        </w:rPr>
        <w:t>/msg/Bool "data: true" --once</w:t>
      </w:r>
    </w:p>
    <w:p w14:paraId="7109B710" w14:textId="77777777" w:rsidR="00D40540" w:rsidRPr="00D40540" w:rsidRDefault="00D40540" w:rsidP="00D40540">
      <w:pPr>
        <w:numPr>
          <w:ilvl w:val="0"/>
          <w:numId w:val="34"/>
        </w:numPr>
        <w:rPr>
          <w:lang w:val="en-US"/>
        </w:rPr>
      </w:pPr>
      <w:r w:rsidRPr="00D40540">
        <w:rPr>
          <w:b/>
          <w:bCs/>
          <w:lang w:val="en-US"/>
        </w:rPr>
        <w:t xml:space="preserve">Para </w:t>
      </w:r>
      <w:proofErr w:type="spellStart"/>
      <w:r w:rsidRPr="00D40540">
        <w:rPr>
          <w:b/>
          <w:bCs/>
          <w:lang w:val="en-US"/>
        </w:rPr>
        <w:t>encender</w:t>
      </w:r>
      <w:proofErr w:type="spellEnd"/>
      <w:r w:rsidRPr="00D40540">
        <w:rPr>
          <w:b/>
          <w:bCs/>
          <w:lang w:val="en-US"/>
        </w:rPr>
        <w:t xml:space="preserve"> </w:t>
      </w:r>
      <w:proofErr w:type="spellStart"/>
      <w:r w:rsidRPr="00D40540">
        <w:rPr>
          <w:b/>
          <w:bCs/>
          <w:lang w:val="en-US"/>
        </w:rPr>
        <w:t>los</w:t>
      </w:r>
      <w:proofErr w:type="spellEnd"/>
      <w:r w:rsidRPr="00D40540">
        <w:rPr>
          <w:b/>
          <w:bCs/>
          <w:lang w:val="en-US"/>
        </w:rPr>
        <w:t xml:space="preserve"> </w:t>
      </w:r>
      <w:proofErr w:type="spellStart"/>
      <w:r w:rsidRPr="00D40540">
        <w:rPr>
          <w:b/>
          <w:bCs/>
          <w:lang w:val="en-US"/>
        </w:rPr>
        <w:t>cepillos</w:t>
      </w:r>
      <w:proofErr w:type="spellEnd"/>
      <w:r w:rsidRPr="00D40540">
        <w:rPr>
          <w:b/>
          <w:bCs/>
          <w:lang w:val="en-US"/>
        </w:rPr>
        <w:t>:</w:t>
      </w:r>
    </w:p>
    <w:p w14:paraId="1CC0C3A5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2A1E5AE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 xml:space="preserve">ros2 topic pub /control/brushes </w:t>
      </w:r>
      <w:proofErr w:type="spellStart"/>
      <w:r w:rsidRPr="00D40540">
        <w:rPr>
          <w:lang w:val="en-US"/>
        </w:rPr>
        <w:t>std_msgs</w:t>
      </w:r>
      <w:proofErr w:type="spellEnd"/>
      <w:r w:rsidRPr="00D40540">
        <w:rPr>
          <w:lang w:val="en-US"/>
        </w:rPr>
        <w:t>/msg/Bool "data: true" --once</w:t>
      </w:r>
    </w:p>
    <w:p w14:paraId="6991E7BE" w14:textId="77777777" w:rsidR="00D40540" w:rsidRPr="00D40540" w:rsidRDefault="00D40540" w:rsidP="00D40540">
      <w:pPr>
        <w:numPr>
          <w:ilvl w:val="0"/>
          <w:numId w:val="34"/>
        </w:numPr>
        <w:rPr>
          <w:lang w:val="en-US"/>
        </w:rPr>
      </w:pPr>
      <w:r w:rsidRPr="00D40540">
        <w:rPr>
          <w:b/>
          <w:bCs/>
          <w:lang w:val="en-US"/>
        </w:rPr>
        <w:t xml:space="preserve">Para </w:t>
      </w:r>
      <w:proofErr w:type="spellStart"/>
      <w:r w:rsidRPr="00D40540">
        <w:rPr>
          <w:b/>
          <w:bCs/>
          <w:lang w:val="en-US"/>
        </w:rPr>
        <w:t>apagar</w:t>
      </w:r>
      <w:proofErr w:type="spellEnd"/>
      <w:r w:rsidRPr="00D40540">
        <w:rPr>
          <w:b/>
          <w:bCs/>
          <w:lang w:val="en-US"/>
        </w:rPr>
        <w:t xml:space="preserve"> </w:t>
      </w:r>
      <w:proofErr w:type="spellStart"/>
      <w:r w:rsidRPr="00D40540">
        <w:rPr>
          <w:b/>
          <w:bCs/>
          <w:lang w:val="en-US"/>
        </w:rPr>
        <w:t>todo</w:t>
      </w:r>
      <w:proofErr w:type="spellEnd"/>
      <w:r w:rsidRPr="00D40540">
        <w:rPr>
          <w:b/>
          <w:bCs/>
          <w:lang w:val="en-US"/>
        </w:rPr>
        <w:t>:</w:t>
      </w:r>
    </w:p>
    <w:p w14:paraId="1D745B1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>Bash</w:t>
      </w:r>
    </w:p>
    <w:p w14:paraId="13D72686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lastRenderedPageBreak/>
        <w:t xml:space="preserve">ros2 topic pub /control/suction </w:t>
      </w:r>
      <w:proofErr w:type="spellStart"/>
      <w:r w:rsidRPr="00D40540">
        <w:rPr>
          <w:lang w:val="en-US"/>
        </w:rPr>
        <w:t>std_msgs</w:t>
      </w:r>
      <w:proofErr w:type="spellEnd"/>
      <w:r w:rsidRPr="00D40540">
        <w:rPr>
          <w:lang w:val="en-US"/>
        </w:rPr>
        <w:t>/msg/Bool "data: false" --once</w:t>
      </w:r>
    </w:p>
    <w:p w14:paraId="3FED99C1" w14:textId="77777777" w:rsidR="00D40540" w:rsidRPr="00D40540" w:rsidRDefault="00D40540" w:rsidP="00D40540">
      <w:pPr>
        <w:rPr>
          <w:lang w:val="en-US"/>
        </w:rPr>
      </w:pPr>
      <w:r w:rsidRPr="00D40540">
        <w:rPr>
          <w:lang w:val="en-US"/>
        </w:rPr>
        <w:t xml:space="preserve">ros2 topic pub /control/brushes </w:t>
      </w:r>
      <w:proofErr w:type="spellStart"/>
      <w:r w:rsidRPr="00D40540">
        <w:rPr>
          <w:lang w:val="en-US"/>
        </w:rPr>
        <w:t>std_msgs</w:t>
      </w:r>
      <w:proofErr w:type="spellEnd"/>
      <w:r w:rsidRPr="00D40540">
        <w:rPr>
          <w:lang w:val="en-US"/>
        </w:rPr>
        <w:t>/msg/Bool "data: false" --once</w:t>
      </w:r>
    </w:p>
    <w:p w14:paraId="10BD0849" w14:textId="77777777" w:rsidR="00D40540" w:rsidRPr="00D40540" w:rsidRDefault="00D40540" w:rsidP="0064462F">
      <w:pPr>
        <w:rPr>
          <w:lang w:val="en-US"/>
        </w:rPr>
      </w:pPr>
    </w:p>
    <w:p w14:paraId="5B39E140" w14:textId="77777777" w:rsidR="0015021F" w:rsidRPr="00D40540" w:rsidRDefault="0015021F">
      <w:pPr>
        <w:rPr>
          <w:lang w:val="en-US"/>
        </w:rPr>
      </w:pPr>
    </w:p>
    <w:sectPr w:rsidR="0015021F" w:rsidRPr="00D405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FF944" w14:textId="77777777" w:rsidR="009971C2" w:rsidRDefault="009971C2">
      <w:pPr>
        <w:spacing w:after="0" w:line="240" w:lineRule="auto"/>
      </w:pPr>
      <w:r>
        <w:separator/>
      </w:r>
    </w:p>
  </w:endnote>
  <w:endnote w:type="continuationSeparator" w:id="0">
    <w:p w14:paraId="59F8B7C9" w14:textId="77777777" w:rsidR="009971C2" w:rsidRDefault="0099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C43E4" w14:textId="77777777" w:rsidR="009971C2" w:rsidRDefault="009971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B1B5BF" w14:textId="77777777" w:rsidR="009971C2" w:rsidRDefault="00997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AA4"/>
    <w:multiLevelType w:val="multilevel"/>
    <w:tmpl w:val="D09E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0FB8"/>
    <w:multiLevelType w:val="multilevel"/>
    <w:tmpl w:val="5C7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4727"/>
    <w:multiLevelType w:val="multilevel"/>
    <w:tmpl w:val="A7F2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D77"/>
    <w:multiLevelType w:val="multilevel"/>
    <w:tmpl w:val="ED5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1111"/>
    <w:multiLevelType w:val="multilevel"/>
    <w:tmpl w:val="FCC6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F397D"/>
    <w:multiLevelType w:val="multilevel"/>
    <w:tmpl w:val="422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A77BC"/>
    <w:multiLevelType w:val="multilevel"/>
    <w:tmpl w:val="83D0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358D2"/>
    <w:multiLevelType w:val="multilevel"/>
    <w:tmpl w:val="8292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239E4"/>
    <w:multiLevelType w:val="multilevel"/>
    <w:tmpl w:val="61E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45F27"/>
    <w:multiLevelType w:val="multilevel"/>
    <w:tmpl w:val="4D123AD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0" w15:restartNumberingAfterBreak="0">
    <w:nsid w:val="23077231"/>
    <w:multiLevelType w:val="multilevel"/>
    <w:tmpl w:val="112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A6448"/>
    <w:multiLevelType w:val="multilevel"/>
    <w:tmpl w:val="B2D083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2AF06D2C"/>
    <w:multiLevelType w:val="multilevel"/>
    <w:tmpl w:val="0F881F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2B8F5698"/>
    <w:multiLevelType w:val="multilevel"/>
    <w:tmpl w:val="857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62E1F"/>
    <w:multiLevelType w:val="multilevel"/>
    <w:tmpl w:val="387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A4A2E"/>
    <w:multiLevelType w:val="multilevel"/>
    <w:tmpl w:val="2CC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634B4"/>
    <w:multiLevelType w:val="multilevel"/>
    <w:tmpl w:val="253E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E5983"/>
    <w:multiLevelType w:val="multilevel"/>
    <w:tmpl w:val="99D2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D5A6E"/>
    <w:multiLevelType w:val="multilevel"/>
    <w:tmpl w:val="0C9A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30C21"/>
    <w:multiLevelType w:val="multilevel"/>
    <w:tmpl w:val="15C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E317E"/>
    <w:multiLevelType w:val="multilevel"/>
    <w:tmpl w:val="F64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F63E7"/>
    <w:multiLevelType w:val="multilevel"/>
    <w:tmpl w:val="AF9C61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55D92374"/>
    <w:multiLevelType w:val="multilevel"/>
    <w:tmpl w:val="960AA8E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5DC64002"/>
    <w:multiLevelType w:val="multilevel"/>
    <w:tmpl w:val="9C3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F6BEF"/>
    <w:multiLevelType w:val="multilevel"/>
    <w:tmpl w:val="0B9EF2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4170651"/>
    <w:multiLevelType w:val="multilevel"/>
    <w:tmpl w:val="F21EFE4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6" w15:restartNumberingAfterBreak="0">
    <w:nsid w:val="6589092C"/>
    <w:multiLevelType w:val="multilevel"/>
    <w:tmpl w:val="1C60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A80861"/>
    <w:multiLevelType w:val="multilevel"/>
    <w:tmpl w:val="2608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61C9C"/>
    <w:multiLevelType w:val="multilevel"/>
    <w:tmpl w:val="89EE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27AA8"/>
    <w:multiLevelType w:val="multilevel"/>
    <w:tmpl w:val="A94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62C18"/>
    <w:multiLevelType w:val="multilevel"/>
    <w:tmpl w:val="AA9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53A10"/>
    <w:multiLevelType w:val="multilevel"/>
    <w:tmpl w:val="671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11678"/>
    <w:multiLevelType w:val="multilevel"/>
    <w:tmpl w:val="44B2C8C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3" w15:restartNumberingAfterBreak="0">
    <w:nsid w:val="7F790720"/>
    <w:multiLevelType w:val="multilevel"/>
    <w:tmpl w:val="206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056389">
    <w:abstractNumId w:val="25"/>
  </w:num>
  <w:num w:numId="2" w16cid:durableId="461000185">
    <w:abstractNumId w:val="21"/>
  </w:num>
  <w:num w:numId="3" w16cid:durableId="1819027199">
    <w:abstractNumId w:val="24"/>
  </w:num>
  <w:num w:numId="4" w16cid:durableId="1450197185">
    <w:abstractNumId w:val="22"/>
  </w:num>
  <w:num w:numId="5" w16cid:durableId="801579224">
    <w:abstractNumId w:val="32"/>
  </w:num>
  <w:num w:numId="6" w16cid:durableId="413553174">
    <w:abstractNumId w:val="12"/>
  </w:num>
  <w:num w:numId="7" w16cid:durableId="396828812">
    <w:abstractNumId w:val="11"/>
  </w:num>
  <w:num w:numId="8" w16cid:durableId="710686217">
    <w:abstractNumId w:val="9"/>
  </w:num>
  <w:num w:numId="9" w16cid:durableId="1145856818">
    <w:abstractNumId w:val="27"/>
  </w:num>
  <w:num w:numId="10" w16cid:durableId="576398214">
    <w:abstractNumId w:val="18"/>
  </w:num>
  <w:num w:numId="11" w16cid:durableId="1463647832">
    <w:abstractNumId w:val="29"/>
  </w:num>
  <w:num w:numId="12" w16cid:durableId="719859859">
    <w:abstractNumId w:val="10"/>
  </w:num>
  <w:num w:numId="13" w16cid:durableId="102892159">
    <w:abstractNumId w:val="15"/>
  </w:num>
  <w:num w:numId="14" w16cid:durableId="1054353689">
    <w:abstractNumId w:val="0"/>
  </w:num>
  <w:num w:numId="15" w16cid:durableId="710541401">
    <w:abstractNumId w:val="26"/>
  </w:num>
  <w:num w:numId="16" w16cid:durableId="1917326083">
    <w:abstractNumId w:val="7"/>
  </w:num>
  <w:num w:numId="17" w16cid:durableId="1131284795">
    <w:abstractNumId w:val="4"/>
  </w:num>
  <w:num w:numId="18" w16cid:durableId="1326318961">
    <w:abstractNumId w:val="17"/>
  </w:num>
  <w:num w:numId="19" w16cid:durableId="740299685">
    <w:abstractNumId w:val="30"/>
  </w:num>
  <w:num w:numId="20" w16cid:durableId="728696602">
    <w:abstractNumId w:val="19"/>
  </w:num>
  <w:num w:numId="21" w16cid:durableId="1881431666">
    <w:abstractNumId w:val="8"/>
  </w:num>
  <w:num w:numId="22" w16cid:durableId="573130288">
    <w:abstractNumId w:val="6"/>
  </w:num>
  <w:num w:numId="23" w16cid:durableId="1798445291">
    <w:abstractNumId w:val="20"/>
  </w:num>
  <w:num w:numId="24" w16cid:durableId="1723747049">
    <w:abstractNumId w:val="13"/>
  </w:num>
  <w:num w:numId="25" w16cid:durableId="637566491">
    <w:abstractNumId w:val="3"/>
  </w:num>
  <w:num w:numId="26" w16cid:durableId="965087919">
    <w:abstractNumId w:val="14"/>
  </w:num>
  <w:num w:numId="27" w16cid:durableId="1157646810">
    <w:abstractNumId w:val="31"/>
  </w:num>
  <w:num w:numId="28" w16cid:durableId="1534688854">
    <w:abstractNumId w:val="33"/>
  </w:num>
  <w:num w:numId="29" w16cid:durableId="1624651462">
    <w:abstractNumId w:val="5"/>
  </w:num>
  <w:num w:numId="30" w16cid:durableId="580724696">
    <w:abstractNumId w:val="2"/>
  </w:num>
  <w:num w:numId="31" w16cid:durableId="1251232971">
    <w:abstractNumId w:val="16"/>
  </w:num>
  <w:num w:numId="32" w16cid:durableId="583539449">
    <w:abstractNumId w:val="23"/>
  </w:num>
  <w:num w:numId="33" w16cid:durableId="570235291">
    <w:abstractNumId w:val="28"/>
  </w:num>
  <w:num w:numId="34" w16cid:durableId="171658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5021F"/>
    <w:rsid w:val="0015021F"/>
    <w:rsid w:val="0064462F"/>
    <w:rsid w:val="007B2541"/>
    <w:rsid w:val="008F67E4"/>
    <w:rsid w:val="009971C2"/>
    <w:rsid w:val="00BA363A"/>
    <w:rsid w:val="00C3130B"/>
    <w:rsid w:val="00D4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72F2A"/>
  <w15:docId w15:val="{F10C88D5-DA10-43F6-8E12-2DF0CC24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  <w:lang w:val="es-MX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  <w:lang w:val="es-MX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  <w:lang w:val="es-MX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  <w:lang w:val="es-MX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  <w:lang w:val="es-MX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  <w:lang w:val="es-MX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  <w:lang w:val="es-MX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  <w:lang w:val="es-MX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  <w:lang w:val="es-MX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  <w:lang w:val="es-MX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  <w:lang w:val="es-MX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  <w:lang w:val="es-MX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Mar</dc:creator>
  <cp:keywords/>
  <dc:description/>
  <cp:lastModifiedBy>Hector Mar</cp:lastModifiedBy>
  <cp:revision>2</cp:revision>
  <dcterms:created xsi:type="dcterms:W3CDTF">2025-10-20T21:12:00Z</dcterms:created>
  <dcterms:modified xsi:type="dcterms:W3CDTF">2025-10-20T21:12:00Z</dcterms:modified>
</cp:coreProperties>
</file>